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3EB29C29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3EB29C28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3EB29C2B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3EB29C2A" w14:textId="77777777"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14:paraId="3EB29C2D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3EB29C2C" w14:textId="77777777"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 w14:paraId="3EB29C2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B29C2E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3EB29C3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EB29C30" w14:textId="77777777"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 w14:paraId="3EB29C3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EB29C32" w14:textId="77777777"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3EB29C34" w14:textId="77777777" w:rsidR="00093BE1" w:rsidRDefault="00093BE1" w:rsidP="00FA3BE0">
          <w:pPr>
            <w:pStyle w:val="AxureImageParagraph"/>
          </w:pPr>
        </w:p>
        <w:p w14:paraId="3EB29C35" w14:textId="77777777" w:rsidR="00093BE1" w:rsidRDefault="00093BE1"/>
        <w:p w14:paraId="3EB29C36" w14:textId="77777777" w:rsidR="00712696" w:rsidRDefault="00712696"/>
        <w:p w14:paraId="3EB29C37" w14:textId="77777777" w:rsidR="00712696" w:rsidRDefault="00712696"/>
        <w:p w14:paraId="3EB29C38" w14:textId="77777777" w:rsidR="00712696" w:rsidRDefault="00712696"/>
        <w:p w14:paraId="3EB29C39" w14:textId="77777777" w:rsidR="00712696" w:rsidRDefault="00712696"/>
        <w:p w14:paraId="3EB29C3A" w14:textId="77777777" w:rsidR="00712696" w:rsidRDefault="00712696"/>
        <w:p w14:paraId="3EB29C3B" w14:textId="77777777" w:rsidR="00712696" w:rsidRDefault="00712696"/>
        <w:p w14:paraId="3EB29C3C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14:paraId="3EB29C3D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3EB29C3E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3EB29C3F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08A831C2" w14:textId="4B59FE9B" w:rsidR="00D75529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AU" w:eastAsia="en-AU"/>
          <w14:ligatures w14:val="standardContextual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161677728" w:history="1">
        <w:r w:rsidR="00D75529" w:rsidRPr="005E52F9">
          <w:rPr>
            <w:rStyle w:val="Hyperlink"/>
            <w:noProof/>
          </w:rPr>
          <w:t>1. Pages</w:t>
        </w:r>
        <w:r w:rsidR="00D75529">
          <w:rPr>
            <w:noProof/>
            <w:webHidden/>
          </w:rPr>
          <w:tab/>
        </w:r>
        <w:r w:rsidR="00D75529">
          <w:rPr>
            <w:noProof/>
            <w:webHidden/>
          </w:rPr>
          <w:fldChar w:fldCharType="begin"/>
        </w:r>
        <w:r w:rsidR="00D75529">
          <w:rPr>
            <w:noProof/>
            <w:webHidden/>
          </w:rPr>
          <w:instrText xml:space="preserve"> PAGEREF _Toc161677728 \h </w:instrText>
        </w:r>
        <w:r w:rsidR="00D75529">
          <w:rPr>
            <w:noProof/>
            <w:webHidden/>
          </w:rPr>
        </w:r>
        <w:r w:rsidR="00D75529">
          <w:rPr>
            <w:noProof/>
            <w:webHidden/>
          </w:rPr>
          <w:fldChar w:fldCharType="separate"/>
        </w:r>
        <w:r w:rsidR="00D75529">
          <w:rPr>
            <w:noProof/>
            <w:webHidden/>
          </w:rPr>
          <w:t>4</w:t>
        </w:r>
        <w:r w:rsidR="00D75529">
          <w:rPr>
            <w:noProof/>
            <w:webHidden/>
          </w:rPr>
          <w:fldChar w:fldCharType="end"/>
        </w:r>
      </w:hyperlink>
    </w:p>
    <w:p w14:paraId="37898CF5" w14:textId="0C7E8DD1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29" w:history="1">
        <w:r w:rsidRPr="005E52F9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176A9" w14:textId="2F73E164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0" w:history="1">
        <w:r w:rsidRPr="005E52F9">
          <w:rPr>
            <w:rStyle w:val="Hyperlink"/>
            <w:noProof/>
          </w:rPr>
          <w:t>1.2.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1FB32" w14:textId="468851A3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1" w:history="1">
        <w:r w:rsidRPr="005E52F9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EAA24" w14:textId="2B5481E7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2" w:history="1">
        <w:r w:rsidRPr="005E52F9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22661" w14:textId="0E2CC7A0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3" w:history="1">
        <w:r w:rsidRPr="005E52F9">
          <w:rPr>
            <w:rStyle w:val="Hyperlink"/>
            <w:noProof/>
          </w:rPr>
          <w:t>1.3. Forgot Password?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74875" w14:textId="6D50F0EE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4" w:history="1">
        <w:r w:rsidRPr="005E52F9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F375AA" w14:textId="15E73EDF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5" w:history="1">
        <w:r w:rsidRPr="005E52F9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F5C755" w14:textId="7E2A9A44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6" w:history="1">
        <w:r w:rsidRPr="005E52F9">
          <w:rPr>
            <w:rStyle w:val="Hyperlink"/>
            <w:noProof/>
          </w:rPr>
          <w:t>1.4. New User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CFA24" w14:textId="1F7BE351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7" w:history="1">
        <w:r w:rsidRPr="005E52F9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45375B" w14:textId="57839AC7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8" w:history="1">
        <w:r w:rsidRPr="005E52F9">
          <w:rPr>
            <w:rStyle w:val="Hyperlink"/>
            <w:noProof/>
          </w:rPr>
          <w:t>1.4.2.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6976B2" w14:textId="3098CC22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39" w:history="1">
        <w:r w:rsidRPr="005E52F9">
          <w:rPr>
            <w:rStyle w:val="Hyperlink"/>
            <w:noProof/>
          </w:rPr>
          <w:t>1.5. Product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FB864C" w14:textId="14695F9F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0" w:history="1">
        <w:r w:rsidRPr="005E52F9">
          <w:rPr>
            <w:rStyle w:val="Hyperlink"/>
            <w:noProof/>
          </w:rPr>
          <w:t>1.5.1.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5BE05C" w14:textId="3D951093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1" w:history="1">
        <w:r w:rsidRPr="005E52F9">
          <w:rPr>
            <w:rStyle w:val="Hyperlink"/>
            <w:noProof/>
          </w:rPr>
          <w:t>1.5.2.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BAFF96" w14:textId="33160380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2" w:history="1">
        <w:r w:rsidRPr="005E52F9">
          <w:rPr>
            <w:rStyle w:val="Hyperlink"/>
            <w:noProof/>
          </w:rPr>
          <w:t>1.6. Medical Questionairre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EC195A" w14:textId="6D59C2B2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3" w:history="1">
        <w:r w:rsidRPr="005E52F9">
          <w:rPr>
            <w:rStyle w:val="Hyperlink"/>
            <w:noProof/>
          </w:rPr>
          <w:t>1.6.1.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954EE9" w14:textId="21E59787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4" w:history="1">
        <w:r w:rsidRPr="005E52F9">
          <w:rPr>
            <w:rStyle w:val="Hyperlink"/>
            <w:noProof/>
          </w:rPr>
          <w:t>1.6.2.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0129D8" w14:textId="04D44D58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5" w:history="1">
        <w:r w:rsidRPr="005E52F9">
          <w:rPr>
            <w:rStyle w:val="Hyperlink"/>
            <w:noProof/>
          </w:rPr>
          <w:t>1.7. Billing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AF1E35" w14:textId="57F7CD7F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6" w:history="1">
        <w:r w:rsidRPr="005E52F9">
          <w:rPr>
            <w:rStyle w:val="Hyperlink"/>
            <w:noProof/>
          </w:rPr>
          <w:t>1.7.1.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26AFD1" w14:textId="7D6EADAC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7" w:history="1">
        <w:r w:rsidRPr="005E52F9">
          <w:rPr>
            <w:rStyle w:val="Hyperlink"/>
            <w:noProof/>
          </w:rPr>
          <w:t>1.7.2.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33D997" w14:textId="578E0B81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8" w:history="1">
        <w:r w:rsidRPr="005E52F9">
          <w:rPr>
            <w:rStyle w:val="Hyperlink"/>
            <w:noProof/>
          </w:rPr>
          <w:t>1.8. Bank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2F4894" w14:textId="2373455C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49" w:history="1">
        <w:r w:rsidRPr="005E52F9">
          <w:rPr>
            <w:rStyle w:val="Hyperlink"/>
            <w:noProof/>
          </w:rPr>
          <w:t>1.8.1.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001D9F" w14:textId="75548913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0" w:history="1">
        <w:r w:rsidRPr="005E52F9">
          <w:rPr>
            <w:rStyle w:val="Hyperlink"/>
            <w:noProof/>
          </w:rPr>
          <w:t>1.8.2.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7D3E05" w14:textId="21C6A8EE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1" w:history="1">
        <w:r w:rsidRPr="005E52F9">
          <w:rPr>
            <w:rStyle w:val="Hyperlink"/>
            <w:noProof/>
          </w:rPr>
          <w:t>1.9. Credit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C116D0" w14:textId="389FA34C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2" w:history="1">
        <w:r w:rsidRPr="005E52F9">
          <w:rPr>
            <w:rStyle w:val="Hyperlink"/>
            <w:noProof/>
          </w:rPr>
          <w:t>1.9.1.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9510F6" w14:textId="6FE9F5F6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3" w:history="1">
        <w:r w:rsidRPr="005E52F9">
          <w:rPr>
            <w:rStyle w:val="Hyperlink"/>
            <w:noProof/>
          </w:rPr>
          <w:t>1.9.2.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B8A0AF" w14:textId="24F53D60" w:rsidR="00D75529" w:rsidRDefault="00D75529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4" w:history="1">
        <w:r w:rsidRPr="005E52F9">
          <w:rPr>
            <w:rStyle w:val="Hyperlink"/>
            <w:noProof/>
          </w:rPr>
          <w:t>1.10. Review &amp; 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F92207" w14:textId="64899D1C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5" w:history="1">
        <w:r w:rsidRPr="005E52F9">
          <w:rPr>
            <w:rStyle w:val="Hyperlink"/>
            <w:noProof/>
          </w:rPr>
          <w:t>1.10.1.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9B592E" w14:textId="77D8A86F" w:rsidR="00D75529" w:rsidRDefault="00D75529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2"/>
          <w:sz w:val="24"/>
          <w:lang w:val="en-AU" w:eastAsia="en-AU"/>
          <w14:ligatures w14:val="standardContextual"/>
        </w:rPr>
      </w:pPr>
      <w:hyperlink w:anchor="_Toc161677756" w:history="1">
        <w:r w:rsidRPr="005E52F9">
          <w:rPr>
            <w:rStyle w:val="Hyperlink"/>
            <w:noProof/>
          </w:rPr>
          <w:t>1.10.2.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B29C40" w14:textId="28B93678" w:rsidR="00634D62" w:rsidRDefault="00317D15" w:rsidP="001C5100">
      <w:pPr>
        <w:rPr>
          <w:b/>
        </w:rPr>
      </w:pPr>
      <w:r>
        <w:rPr>
          <w:b/>
        </w:rPr>
        <w:lastRenderedPageBreak/>
        <w:fldChar w:fldCharType="end"/>
      </w:r>
    </w:p>
    <w:p w14:paraId="3EB29C41" w14:textId="77777777" w:rsidR="004144D0" w:rsidRDefault="00634D62" w:rsidP="00536F6D">
      <w:r>
        <w:br w:type="page"/>
      </w:r>
    </w:p>
    <w:p w14:paraId="3EB29C42" w14:textId="77777777" w:rsidR="003C1F5E" w:rsidRDefault="003C1F5E">
      <w:pPr>
        <w:sectPr w:rsidR="003C1F5E" w:rsidSect="007472FB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3EB29C43" w14:textId="77777777" w:rsidR="003C1F5E" w:rsidRDefault="00000000">
      <w:pPr>
        <w:pStyle w:val="AxureHeading1"/>
        <w:keepNext/>
      </w:pPr>
      <w:bookmarkStart w:id="0" w:name="_Toc161677728"/>
      <w:r>
        <w:lastRenderedPageBreak/>
        <w:t>Pages</w:t>
      </w:r>
      <w:bookmarkEnd w:id="0"/>
    </w:p>
    <w:p w14:paraId="3EB29C44" w14:textId="77777777" w:rsidR="003C1F5E" w:rsidRDefault="00000000">
      <w:pPr>
        <w:pStyle w:val="AxureHeading2"/>
        <w:keepNext/>
      </w:pPr>
      <w:bookmarkStart w:id="1" w:name="_Toc161677729"/>
      <w:r>
        <w:t>Page Tree</w:t>
      </w:r>
      <w:bookmarkEnd w:id="1"/>
    </w:p>
    <w:p w14:paraId="3EB29C45" w14:textId="77777777" w:rsidR="003C1F5E" w:rsidRDefault="00000000">
      <w:r>
        <w:t>Login Page</w:t>
      </w:r>
      <w:r>
        <w:br/>
        <w:t>Forgot Password?</w:t>
      </w:r>
      <w:r>
        <w:br/>
        <w:t>New User Registration</w:t>
      </w:r>
      <w:r>
        <w:br/>
        <w:t>Product Selection</w:t>
      </w:r>
      <w:r>
        <w:br/>
        <w:t>Medical Questionairre</w:t>
      </w:r>
      <w:r>
        <w:br/>
        <w:t>Billing Information</w:t>
      </w:r>
      <w:r>
        <w:br/>
      </w:r>
      <w:r>
        <w:tab/>
        <w:t>Bank Account</w:t>
      </w:r>
      <w:r>
        <w:br/>
      </w:r>
      <w:r>
        <w:tab/>
        <w:t>Credit card</w:t>
      </w:r>
      <w:r>
        <w:br/>
        <w:t>Review &amp; Submit</w:t>
      </w:r>
    </w:p>
    <w:p w14:paraId="3EB29C46" w14:textId="77777777" w:rsidR="003C1F5E" w:rsidRDefault="00000000">
      <w:pPr>
        <w:pStyle w:val="AxureHeading2"/>
        <w:keepNext/>
      </w:pPr>
      <w:r>
        <w:br w:type="page"/>
      </w:r>
      <w:bookmarkStart w:id="2" w:name="_Toc161677730"/>
      <w:r>
        <w:lastRenderedPageBreak/>
        <w:t>Login Page</w:t>
      </w:r>
      <w:bookmarkEnd w:id="2"/>
    </w:p>
    <w:p w14:paraId="3EB29C47" w14:textId="77777777" w:rsidR="003C1F5E" w:rsidRDefault="00000000">
      <w:pPr>
        <w:pStyle w:val="AxureHeading3"/>
        <w:keepNext/>
      </w:pPr>
      <w:bookmarkStart w:id="3" w:name="_Toc161677731"/>
      <w:r>
        <w:t>User Interface</w:t>
      </w:r>
      <w:bookmarkEnd w:id="3"/>
    </w:p>
    <w:p w14:paraId="3EB29C48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4" wp14:editId="3EB29E55">
            <wp:extent cx="6667500" cy="6667500"/>
            <wp:effectExtent l="0" t="0" r="0" b="0"/>
            <wp:docPr id="1909066993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C49" w14:textId="77777777" w:rsidR="003C1F5E" w:rsidRDefault="00000000">
      <w:pPr>
        <w:pStyle w:val="AxureHeading3"/>
        <w:keepNext/>
      </w:pPr>
      <w:bookmarkStart w:id="4" w:name="_Toc161677732"/>
      <w:r>
        <w:t>Widget Table</w:t>
      </w:r>
      <w:bookmarkEnd w:id="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9"/>
        <w:gridCol w:w="2385"/>
        <w:gridCol w:w="972"/>
        <w:gridCol w:w="6343"/>
      </w:tblGrid>
      <w:tr w:rsidR="003C1F5E" w14:paraId="3EB29C4E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C4A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C4B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C4C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C4D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C56" w14:textId="77777777" w:rsidTr="003C1F5E">
        <w:tc>
          <w:tcPr>
            <w:tcW w:w="0" w:type="auto"/>
          </w:tcPr>
          <w:p w14:paraId="3EB29C4F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C50" w14:textId="77777777" w:rsidR="003C1F5E" w:rsidRDefault="00000000">
            <w:pPr>
              <w:pStyle w:val="AxureTableNormalText"/>
            </w:pPr>
            <w:r>
              <w:t>User ID: Text Box</w:t>
            </w:r>
          </w:p>
        </w:tc>
        <w:tc>
          <w:tcPr>
            <w:tcW w:w="0" w:type="auto"/>
          </w:tcPr>
          <w:p w14:paraId="3EB29C5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52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53" w14:textId="77777777" w:rsidR="003C1F5E" w:rsidRDefault="00000000">
            <w:pPr>
              <w:pStyle w:val="AxureTableNormalText"/>
            </w:pPr>
            <w:r>
              <w:t>Alpha numeric data</w:t>
            </w:r>
          </w:p>
          <w:p w14:paraId="3EB29C54" w14:textId="77777777" w:rsidR="003C1F5E" w:rsidRDefault="00000000">
            <w:pPr>
              <w:pStyle w:val="AxureTableNormalText"/>
            </w:pPr>
            <w:r>
              <w:t>Min char 8</w:t>
            </w:r>
          </w:p>
          <w:p w14:paraId="3EB29C55" w14:textId="77777777" w:rsidR="003C1F5E" w:rsidRDefault="00000000">
            <w:pPr>
              <w:pStyle w:val="AxureTableNormalText"/>
            </w:pPr>
            <w:r>
              <w:t>Max char 16</w:t>
            </w:r>
          </w:p>
        </w:tc>
      </w:tr>
      <w:tr w:rsidR="003C1F5E" w14:paraId="3EB29C5F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57" w14:textId="77777777" w:rsidR="003C1F5E" w:rsidRDefault="00000000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3EB29C58" w14:textId="77777777" w:rsidR="003C1F5E" w:rsidRDefault="00000000">
            <w:pPr>
              <w:pStyle w:val="AxureTableNormalText"/>
            </w:pPr>
            <w:r>
              <w:t>Password: Text box</w:t>
            </w:r>
          </w:p>
        </w:tc>
        <w:tc>
          <w:tcPr>
            <w:tcW w:w="0" w:type="auto"/>
          </w:tcPr>
          <w:p w14:paraId="3EB29C59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5A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5B" w14:textId="77777777" w:rsidR="003C1F5E" w:rsidRDefault="00000000">
            <w:pPr>
              <w:pStyle w:val="AxureTableNormalText"/>
            </w:pPr>
            <w:r>
              <w:t>Alpha numeric data</w:t>
            </w:r>
          </w:p>
          <w:p w14:paraId="3EB29C5C" w14:textId="77777777" w:rsidR="003C1F5E" w:rsidRDefault="00000000">
            <w:pPr>
              <w:pStyle w:val="AxureTableNormalText"/>
            </w:pPr>
            <w:r>
              <w:t>Min char 8</w:t>
            </w:r>
          </w:p>
          <w:p w14:paraId="3EB29C5D" w14:textId="77777777" w:rsidR="003C1F5E" w:rsidRDefault="00000000">
            <w:pPr>
              <w:pStyle w:val="AxureTableNormalText"/>
            </w:pPr>
            <w:r>
              <w:t>Max char 16</w:t>
            </w:r>
          </w:p>
          <w:p w14:paraId="3EB29C5E" w14:textId="77777777" w:rsidR="003C1F5E" w:rsidRDefault="00000000">
            <w:pPr>
              <w:pStyle w:val="AxureTableNormalText"/>
            </w:pPr>
            <w:r>
              <w:t>Data is encrypted</w:t>
            </w:r>
          </w:p>
        </w:tc>
      </w:tr>
      <w:tr w:rsidR="003C1F5E" w14:paraId="3EB29C64" w14:textId="77777777" w:rsidTr="003C1F5E">
        <w:tc>
          <w:tcPr>
            <w:tcW w:w="0" w:type="auto"/>
          </w:tcPr>
          <w:p w14:paraId="3EB29C60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C61" w14:textId="77777777" w:rsidR="003C1F5E" w:rsidRDefault="00000000">
            <w:pPr>
              <w:pStyle w:val="AxureTableNormalText"/>
            </w:pPr>
            <w:r>
              <w:t>Remember me: Check box</w:t>
            </w:r>
          </w:p>
        </w:tc>
        <w:tc>
          <w:tcPr>
            <w:tcW w:w="0" w:type="auto"/>
          </w:tcPr>
          <w:p w14:paraId="3EB29C6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63" w14:textId="77777777" w:rsidR="003C1F5E" w:rsidRDefault="00000000">
            <w:pPr>
              <w:pStyle w:val="AxureTableNormalText"/>
            </w:pPr>
            <w:r>
              <w:t>Optional field</w:t>
            </w:r>
          </w:p>
        </w:tc>
      </w:tr>
      <w:tr w:rsidR="003C1F5E" w14:paraId="3EB29C69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65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C66" w14:textId="77777777" w:rsidR="003C1F5E" w:rsidRDefault="00000000">
            <w:pPr>
              <w:pStyle w:val="AxureTableNormalText"/>
            </w:pPr>
            <w:r>
              <w:t>Login: Command Button</w:t>
            </w:r>
          </w:p>
        </w:tc>
        <w:tc>
          <w:tcPr>
            <w:tcW w:w="0" w:type="auto"/>
          </w:tcPr>
          <w:p w14:paraId="3EB29C6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68" w14:textId="77777777" w:rsidR="003C1F5E" w:rsidRDefault="00000000">
            <w:pPr>
              <w:pStyle w:val="AxureTableNormalText"/>
            </w:pPr>
            <w:r>
              <w:t>On click if all validation pass  display product selection page else display error message</w:t>
            </w:r>
          </w:p>
        </w:tc>
      </w:tr>
      <w:tr w:rsidR="003C1F5E" w14:paraId="3EB29C6E" w14:textId="77777777" w:rsidTr="003C1F5E">
        <w:tc>
          <w:tcPr>
            <w:tcW w:w="0" w:type="auto"/>
          </w:tcPr>
          <w:p w14:paraId="3EB29C6A" w14:textId="77777777" w:rsidR="003C1F5E" w:rsidRDefault="0000000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3EB29C6B" w14:textId="77777777" w:rsidR="003C1F5E" w:rsidRDefault="00000000">
            <w:pPr>
              <w:pStyle w:val="AxureTableNormalText"/>
            </w:pPr>
            <w:r>
              <w:t>Register New User : Hyper Link</w:t>
            </w:r>
          </w:p>
        </w:tc>
        <w:tc>
          <w:tcPr>
            <w:tcW w:w="0" w:type="auto"/>
          </w:tcPr>
          <w:p w14:paraId="3EB29C6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6D" w14:textId="77777777" w:rsidR="003C1F5E" w:rsidRDefault="00000000">
            <w:pPr>
              <w:pStyle w:val="AxureTableNormalText"/>
            </w:pPr>
            <w:r>
              <w:t>On click display New User Registration page.</w:t>
            </w:r>
          </w:p>
        </w:tc>
      </w:tr>
      <w:tr w:rsidR="003C1F5E" w14:paraId="3EB29C73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6F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C70" w14:textId="77777777" w:rsidR="003C1F5E" w:rsidRDefault="00000000">
            <w:pPr>
              <w:pStyle w:val="AxureTableNormalText"/>
            </w:pPr>
            <w:r>
              <w:t>Forgot Password : Hyper Link</w:t>
            </w:r>
          </w:p>
        </w:tc>
        <w:tc>
          <w:tcPr>
            <w:tcW w:w="0" w:type="auto"/>
          </w:tcPr>
          <w:p w14:paraId="3EB29C7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72" w14:textId="77777777" w:rsidR="003C1F5E" w:rsidRDefault="00000000">
            <w:pPr>
              <w:pStyle w:val="AxureTableNormalText"/>
            </w:pPr>
            <w:r>
              <w:t>On click discard all the entered data and display Forgot Password? page</w:t>
            </w:r>
          </w:p>
        </w:tc>
      </w:tr>
    </w:tbl>
    <w:p w14:paraId="3EB29C74" w14:textId="77777777" w:rsidR="003C1F5E" w:rsidRDefault="00000000">
      <w:pPr>
        <w:pStyle w:val="AxureHeading2"/>
        <w:keepNext/>
      </w:pPr>
      <w:r>
        <w:br w:type="page"/>
      </w:r>
      <w:bookmarkStart w:id="5" w:name="_Toc161677733"/>
      <w:r>
        <w:lastRenderedPageBreak/>
        <w:t>Forgot Password?</w:t>
      </w:r>
      <w:bookmarkEnd w:id="5"/>
    </w:p>
    <w:p w14:paraId="3EB29C75" w14:textId="77777777" w:rsidR="003C1F5E" w:rsidRDefault="00000000">
      <w:pPr>
        <w:pStyle w:val="AxureHeading3"/>
        <w:keepNext/>
      </w:pPr>
      <w:bookmarkStart w:id="6" w:name="_Toc161677734"/>
      <w:r>
        <w:t>User Interface</w:t>
      </w:r>
      <w:bookmarkEnd w:id="6"/>
    </w:p>
    <w:p w14:paraId="3EB29C76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6" wp14:editId="3EB29E57">
            <wp:extent cx="6667500" cy="6667500"/>
            <wp:effectExtent l="0" t="0" r="0" b="0"/>
            <wp:docPr id="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C77" w14:textId="77777777" w:rsidR="003C1F5E" w:rsidRDefault="00000000">
      <w:pPr>
        <w:pStyle w:val="AxureHeading3"/>
        <w:keepNext/>
      </w:pPr>
      <w:bookmarkStart w:id="7" w:name="_Toc161677735"/>
      <w:r>
        <w:t>Widget Table</w:t>
      </w:r>
      <w:bookmarkEnd w:id="7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9"/>
        <w:gridCol w:w="3034"/>
        <w:gridCol w:w="972"/>
        <w:gridCol w:w="5481"/>
      </w:tblGrid>
      <w:tr w:rsidR="003C1F5E" w14:paraId="3EB29C7C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C78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C79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C7A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C7B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C84" w14:textId="77777777" w:rsidTr="003C1F5E">
        <w:tc>
          <w:tcPr>
            <w:tcW w:w="0" w:type="auto"/>
          </w:tcPr>
          <w:p w14:paraId="3EB29C7D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C7E" w14:textId="77777777" w:rsidR="003C1F5E" w:rsidRDefault="00000000">
            <w:pPr>
              <w:pStyle w:val="AxureTableNormalText"/>
            </w:pPr>
            <w:r>
              <w:t>Email Address : Text Box</w:t>
            </w:r>
          </w:p>
        </w:tc>
        <w:tc>
          <w:tcPr>
            <w:tcW w:w="0" w:type="auto"/>
          </w:tcPr>
          <w:p w14:paraId="3EB29C7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8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81" w14:textId="77777777" w:rsidR="003C1F5E" w:rsidRDefault="00000000">
            <w:pPr>
              <w:pStyle w:val="AxureTableNormalText"/>
            </w:pPr>
            <w:r>
              <w:t>Alpha Numeric and spacial charracters Data</w:t>
            </w:r>
          </w:p>
          <w:p w14:paraId="3EB29C82" w14:textId="77777777" w:rsidR="003C1F5E" w:rsidRDefault="00000000">
            <w:pPr>
              <w:pStyle w:val="AxureTableNormalText"/>
            </w:pPr>
            <w:r>
              <w:t>Min Char 8</w:t>
            </w:r>
          </w:p>
          <w:p w14:paraId="3EB29C83" w14:textId="77777777" w:rsidR="003C1F5E" w:rsidRDefault="00000000">
            <w:pPr>
              <w:pStyle w:val="AxureTableNormalText"/>
            </w:pPr>
            <w:r>
              <w:t>Max char 56</w:t>
            </w:r>
          </w:p>
        </w:tc>
      </w:tr>
      <w:tr w:rsidR="003C1F5E" w14:paraId="3EB29C89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85" w14:textId="77777777" w:rsidR="003C1F5E" w:rsidRDefault="00000000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3EB29C86" w14:textId="77777777" w:rsidR="003C1F5E" w:rsidRDefault="00000000">
            <w:pPr>
              <w:pStyle w:val="AxureTableNormalText"/>
            </w:pPr>
            <w:r>
              <w:t>RESET PASSWORD : Command Button</w:t>
            </w:r>
          </w:p>
        </w:tc>
        <w:tc>
          <w:tcPr>
            <w:tcW w:w="0" w:type="auto"/>
          </w:tcPr>
          <w:p w14:paraId="3EB29C8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88" w14:textId="77777777" w:rsidR="003C1F5E" w:rsidRDefault="00000000">
            <w:pPr>
              <w:pStyle w:val="AxureTableNormalText"/>
            </w:pPr>
            <w:r>
              <w:t>On click if all validation pass display Login page else display error message</w:t>
            </w:r>
          </w:p>
        </w:tc>
      </w:tr>
      <w:tr w:rsidR="003C1F5E" w14:paraId="3EB29C8E" w14:textId="77777777" w:rsidTr="003C1F5E">
        <w:tc>
          <w:tcPr>
            <w:tcW w:w="0" w:type="auto"/>
          </w:tcPr>
          <w:p w14:paraId="3EB29C8A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C8B" w14:textId="77777777" w:rsidR="003C1F5E" w:rsidRDefault="00000000">
            <w:pPr>
              <w:pStyle w:val="AxureTableNormalText"/>
            </w:pPr>
            <w:r>
              <w:t>Back to Login page : Hyper Link</w:t>
            </w:r>
          </w:p>
        </w:tc>
        <w:tc>
          <w:tcPr>
            <w:tcW w:w="0" w:type="auto"/>
          </w:tcPr>
          <w:p w14:paraId="3EB29C8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8D" w14:textId="77777777" w:rsidR="003C1F5E" w:rsidRDefault="00000000">
            <w:pPr>
              <w:pStyle w:val="AxureTableNormalText"/>
            </w:pPr>
            <w:r>
              <w:t>On click discard all the entered data and display Login page.</w:t>
            </w:r>
          </w:p>
        </w:tc>
      </w:tr>
    </w:tbl>
    <w:p w14:paraId="3EB29C8F" w14:textId="77777777" w:rsidR="003C1F5E" w:rsidRDefault="00000000">
      <w:pPr>
        <w:pStyle w:val="AxureHeading2"/>
        <w:keepNext/>
      </w:pPr>
      <w:r>
        <w:br w:type="page"/>
      </w:r>
      <w:bookmarkStart w:id="8" w:name="_Toc161677736"/>
      <w:r>
        <w:lastRenderedPageBreak/>
        <w:t>New User Registration</w:t>
      </w:r>
      <w:bookmarkEnd w:id="8"/>
    </w:p>
    <w:p w14:paraId="3EB29C90" w14:textId="77777777" w:rsidR="003C1F5E" w:rsidRDefault="00000000">
      <w:pPr>
        <w:pStyle w:val="AxureHeading3"/>
        <w:keepNext/>
      </w:pPr>
      <w:bookmarkStart w:id="9" w:name="_Toc161677737"/>
      <w:r>
        <w:t>User Interface</w:t>
      </w:r>
      <w:bookmarkEnd w:id="9"/>
    </w:p>
    <w:p w14:paraId="3EB29C91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8" wp14:editId="3EB29E59">
            <wp:extent cx="6686550" cy="4410075"/>
            <wp:effectExtent l="0" t="0" r="0" b="0"/>
            <wp:docPr id="2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C92" w14:textId="77777777" w:rsidR="003C1F5E" w:rsidRDefault="00000000">
      <w:pPr>
        <w:pStyle w:val="AxureHeading3"/>
        <w:keepNext/>
      </w:pPr>
      <w:bookmarkStart w:id="10" w:name="_Toc161677738"/>
      <w:r>
        <w:t>Widget Table</w:t>
      </w:r>
      <w:bookmarkEnd w:id="10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53"/>
        <w:gridCol w:w="2844"/>
        <w:gridCol w:w="972"/>
        <w:gridCol w:w="6075"/>
      </w:tblGrid>
      <w:tr w:rsidR="003C1F5E" w14:paraId="3EB29C97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C93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C94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C95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C96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C9F" w14:textId="77777777" w:rsidTr="003C1F5E">
        <w:tc>
          <w:tcPr>
            <w:tcW w:w="0" w:type="auto"/>
          </w:tcPr>
          <w:p w14:paraId="3EB29C98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C99" w14:textId="77777777" w:rsidR="003C1F5E" w:rsidRDefault="00000000">
            <w:pPr>
              <w:pStyle w:val="AxureTableNormalText"/>
            </w:pPr>
            <w:r>
              <w:t>User ID: Text Box</w:t>
            </w:r>
          </w:p>
        </w:tc>
        <w:tc>
          <w:tcPr>
            <w:tcW w:w="0" w:type="auto"/>
          </w:tcPr>
          <w:p w14:paraId="3EB29C9A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9B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9C" w14:textId="77777777" w:rsidR="003C1F5E" w:rsidRDefault="00000000">
            <w:pPr>
              <w:pStyle w:val="AxureTableNormalText"/>
            </w:pPr>
            <w:r>
              <w:t>Alpha Numeric Data</w:t>
            </w:r>
          </w:p>
          <w:p w14:paraId="3EB29C9D" w14:textId="77777777" w:rsidR="003C1F5E" w:rsidRDefault="00000000">
            <w:pPr>
              <w:pStyle w:val="AxureTableNormalText"/>
            </w:pPr>
            <w:r>
              <w:t>Min. char 8</w:t>
            </w:r>
          </w:p>
          <w:p w14:paraId="3EB29C9E" w14:textId="77777777" w:rsidR="003C1F5E" w:rsidRDefault="00000000">
            <w:pPr>
              <w:pStyle w:val="AxureTableNormalText"/>
            </w:pPr>
            <w:r>
              <w:t>Max. char 16</w:t>
            </w:r>
          </w:p>
        </w:tc>
      </w:tr>
      <w:tr w:rsidR="003C1F5E" w14:paraId="3EB29CA8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A0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CA1" w14:textId="77777777" w:rsidR="003C1F5E" w:rsidRDefault="00000000">
            <w:pPr>
              <w:pStyle w:val="AxureTableNormalText"/>
            </w:pPr>
            <w:r>
              <w:t>Password: Text Box</w:t>
            </w:r>
          </w:p>
        </w:tc>
        <w:tc>
          <w:tcPr>
            <w:tcW w:w="0" w:type="auto"/>
          </w:tcPr>
          <w:p w14:paraId="3EB29CA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A3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A4" w14:textId="77777777" w:rsidR="003C1F5E" w:rsidRDefault="00000000">
            <w:pPr>
              <w:pStyle w:val="AxureTableNormalText"/>
            </w:pPr>
            <w:r>
              <w:t>Alpha Numeric Data</w:t>
            </w:r>
          </w:p>
          <w:p w14:paraId="3EB29CA5" w14:textId="77777777" w:rsidR="003C1F5E" w:rsidRDefault="00000000">
            <w:pPr>
              <w:pStyle w:val="AxureTableNormalText"/>
            </w:pPr>
            <w:r>
              <w:t>Min. char 8</w:t>
            </w:r>
          </w:p>
          <w:p w14:paraId="3EB29CA6" w14:textId="77777777" w:rsidR="003C1F5E" w:rsidRDefault="00000000">
            <w:pPr>
              <w:pStyle w:val="AxureTableNormalText"/>
            </w:pPr>
            <w:r>
              <w:t>Max. char 16</w:t>
            </w:r>
          </w:p>
          <w:p w14:paraId="3EB29CA7" w14:textId="77777777" w:rsidR="003C1F5E" w:rsidRDefault="00000000">
            <w:pPr>
              <w:pStyle w:val="AxureTableNormalText"/>
            </w:pPr>
            <w:r>
              <w:t>Data is encrypted</w:t>
            </w:r>
          </w:p>
        </w:tc>
      </w:tr>
      <w:tr w:rsidR="003C1F5E" w14:paraId="3EB29CB1" w14:textId="77777777" w:rsidTr="003C1F5E">
        <w:tc>
          <w:tcPr>
            <w:tcW w:w="0" w:type="auto"/>
          </w:tcPr>
          <w:p w14:paraId="3EB29CA9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CAA" w14:textId="77777777" w:rsidR="003C1F5E" w:rsidRDefault="00000000">
            <w:pPr>
              <w:pStyle w:val="AxureTableNormalText"/>
            </w:pPr>
            <w:r>
              <w:t>CRN Number: Text Box</w:t>
            </w:r>
          </w:p>
        </w:tc>
        <w:tc>
          <w:tcPr>
            <w:tcW w:w="0" w:type="auto"/>
          </w:tcPr>
          <w:p w14:paraId="3EB29CAB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AC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AD" w14:textId="77777777" w:rsidR="003C1F5E" w:rsidRDefault="00000000">
            <w:pPr>
              <w:pStyle w:val="AxureTableNormalText"/>
            </w:pPr>
            <w:r>
              <w:t>Numeric Data</w:t>
            </w:r>
          </w:p>
          <w:p w14:paraId="3EB29CAE" w14:textId="77777777" w:rsidR="003C1F5E" w:rsidRDefault="00000000">
            <w:pPr>
              <w:pStyle w:val="AxureTableNormalText"/>
            </w:pPr>
            <w:r>
              <w:t>Min. char 9</w:t>
            </w:r>
          </w:p>
          <w:p w14:paraId="3EB29CAF" w14:textId="77777777" w:rsidR="003C1F5E" w:rsidRDefault="00000000">
            <w:pPr>
              <w:pStyle w:val="AxureTableNormalText"/>
            </w:pPr>
            <w:r>
              <w:t>Max. char 9</w:t>
            </w:r>
          </w:p>
          <w:p w14:paraId="3EB29CB0" w14:textId="77777777" w:rsidR="003C1F5E" w:rsidRDefault="00000000">
            <w:pPr>
              <w:pStyle w:val="AxureTableNormalText"/>
            </w:pPr>
            <w:r>
              <w:t>First five char is encrypted</w:t>
            </w:r>
          </w:p>
        </w:tc>
      </w:tr>
      <w:tr w:rsidR="003C1F5E" w14:paraId="3EB29CBA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B2" w14:textId="77777777" w:rsidR="003C1F5E" w:rsidRDefault="00000000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3EB29CB3" w14:textId="77777777" w:rsidR="003C1F5E" w:rsidRDefault="00000000">
            <w:pPr>
              <w:pStyle w:val="AxureTableNormalText"/>
            </w:pPr>
            <w:r>
              <w:t>Re-enter Password: Text box</w:t>
            </w:r>
          </w:p>
        </w:tc>
        <w:tc>
          <w:tcPr>
            <w:tcW w:w="0" w:type="auto"/>
          </w:tcPr>
          <w:p w14:paraId="3EB29CB4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B5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B6" w14:textId="77777777" w:rsidR="003C1F5E" w:rsidRDefault="00000000">
            <w:pPr>
              <w:pStyle w:val="AxureTableNormalText"/>
            </w:pPr>
            <w:r>
              <w:t>Alpha Numeric Data</w:t>
            </w:r>
          </w:p>
          <w:p w14:paraId="3EB29CB7" w14:textId="77777777" w:rsidR="003C1F5E" w:rsidRDefault="00000000">
            <w:pPr>
              <w:pStyle w:val="AxureTableNormalText"/>
            </w:pPr>
            <w:r>
              <w:t>Min. char 8</w:t>
            </w:r>
          </w:p>
          <w:p w14:paraId="3EB29CB8" w14:textId="77777777" w:rsidR="003C1F5E" w:rsidRDefault="00000000">
            <w:pPr>
              <w:pStyle w:val="AxureTableNormalText"/>
            </w:pPr>
            <w:r>
              <w:t>Max. char 16</w:t>
            </w:r>
          </w:p>
          <w:p w14:paraId="3EB29CB9" w14:textId="77777777" w:rsidR="003C1F5E" w:rsidRDefault="00000000">
            <w:pPr>
              <w:pStyle w:val="AxureTableNormalText"/>
            </w:pPr>
            <w:r>
              <w:t>Data is encrypted</w:t>
            </w:r>
          </w:p>
        </w:tc>
      </w:tr>
      <w:tr w:rsidR="003C1F5E" w14:paraId="3EB29CC3" w14:textId="77777777" w:rsidTr="003C1F5E">
        <w:tc>
          <w:tcPr>
            <w:tcW w:w="0" w:type="auto"/>
          </w:tcPr>
          <w:p w14:paraId="3EB29CBB" w14:textId="77777777" w:rsidR="003C1F5E" w:rsidRDefault="0000000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3EB29CBC" w14:textId="77777777" w:rsidR="003C1F5E" w:rsidRDefault="00000000">
            <w:pPr>
              <w:pStyle w:val="AxureTableNormalText"/>
            </w:pPr>
            <w:r>
              <w:t>Date of Birth*: Drop down and Text box</w:t>
            </w:r>
          </w:p>
        </w:tc>
        <w:tc>
          <w:tcPr>
            <w:tcW w:w="0" w:type="auto"/>
          </w:tcPr>
          <w:p w14:paraId="3EB29CBD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BE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BF" w14:textId="77777777" w:rsidR="003C1F5E" w:rsidRDefault="00000000">
            <w:pPr>
              <w:pStyle w:val="AxureTableNormalText"/>
            </w:pPr>
            <w:r>
              <w:t>Numeric Data</w:t>
            </w:r>
          </w:p>
          <w:p w14:paraId="3EB29CC0" w14:textId="77777777" w:rsidR="003C1F5E" w:rsidRDefault="00000000">
            <w:pPr>
              <w:pStyle w:val="AxureTableNormalText"/>
            </w:pPr>
            <w:r>
              <w:t>Select one from DD</w:t>
            </w:r>
          </w:p>
          <w:p w14:paraId="3EB29CC1" w14:textId="77777777" w:rsidR="003C1F5E" w:rsidRDefault="00000000">
            <w:pPr>
              <w:pStyle w:val="AxureTableNormalText"/>
            </w:pPr>
            <w:r>
              <w:t>Select one from MM</w:t>
            </w:r>
          </w:p>
          <w:p w14:paraId="3EB29CC2" w14:textId="77777777" w:rsidR="003C1F5E" w:rsidRDefault="00000000">
            <w:pPr>
              <w:pStyle w:val="AxureTableNormalText"/>
            </w:pPr>
            <w:r>
              <w:t>Numeric Data Max char 4 in YYYY section</w:t>
            </w:r>
          </w:p>
        </w:tc>
      </w:tr>
      <w:tr w:rsidR="003C1F5E" w14:paraId="3EB29CC8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C4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CC5" w14:textId="77777777" w:rsidR="003C1F5E" w:rsidRDefault="00000000">
            <w:pPr>
              <w:pStyle w:val="AxureTableNormalText"/>
            </w:pPr>
            <w:r>
              <w:t>Register : Command Button</w:t>
            </w:r>
          </w:p>
        </w:tc>
        <w:tc>
          <w:tcPr>
            <w:tcW w:w="0" w:type="auto"/>
          </w:tcPr>
          <w:p w14:paraId="3EB29CC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C7" w14:textId="77777777" w:rsidR="003C1F5E" w:rsidRDefault="00000000">
            <w:pPr>
              <w:pStyle w:val="AxureTableNormalText"/>
            </w:pPr>
            <w:r>
              <w:t>On click if all validation pass display product selection page else display error message</w:t>
            </w:r>
          </w:p>
        </w:tc>
      </w:tr>
      <w:tr w:rsidR="003C1F5E" w14:paraId="3EB29CCD" w14:textId="77777777" w:rsidTr="003C1F5E">
        <w:tc>
          <w:tcPr>
            <w:tcW w:w="0" w:type="auto"/>
          </w:tcPr>
          <w:p w14:paraId="3EB29CC9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CCA" w14:textId="77777777" w:rsidR="003C1F5E" w:rsidRDefault="00000000">
            <w:pPr>
              <w:pStyle w:val="AxureTableNormalText"/>
            </w:pPr>
            <w:r>
              <w:t>Cancel: Command Button</w:t>
            </w:r>
          </w:p>
        </w:tc>
        <w:tc>
          <w:tcPr>
            <w:tcW w:w="0" w:type="auto"/>
          </w:tcPr>
          <w:p w14:paraId="3EB29CCB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CC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</w:tbl>
    <w:p w14:paraId="3EB29CCE" w14:textId="77777777" w:rsidR="003C1F5E" w:rsidRDefault="00000000">
      <w:pPr>
        <w:pStyle w:val="AxureHeading2"/>
        <w:keepNext/>
      </w:pPr>
      <w:r>
        <w:br w:type="page"/>
      </w:r>
      <w:bookmarkStart w:id="11" w:name="_Toc161677739"/>
      <w:r>
        <w:lastRenderedPageBreak/>
        <w:t>Product Selection</w:t>
      </w:r>
      <w:bookmarkEnd w:id="11"/>
    </w:p>
    <w:p w14:paraId="3EB29CCF" w14:textId="77777777" w:rsidR="003C1F5E" w:rsidRDefault="00000000">
      <w:pPr>
        <w:pStyle w:val="AxureHeading3"/>
        <w:keepNext/>
      </w:pPr>
      <w:bookmarkStart w:id="12" w:name="_Toc161677740"/>
      <w:r>
        <w:t>User Interface</w:t>
      </w:r>
      <w:bookmarkEnd w:id="12"/>
    </w:p>
    <w:p w14:paraId="3EB29CD0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A" wp14:editId="3EB29E5B">
            <wp:extent cx="6686550" cy="6686550"/>
            <wp:effectExtent l="0" t="0" r="0" b="0"/>
            <wp:docPr id="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CD1" w14:textId="77777777" w:rsidR="003C1F5E" w:rsidRDefault="00000000">
      <w:pPr>
        <w:pStyle w:val="AxureHeading3"/>
        <w:keepNext/>
      </w:pPr>
      <w:bookmarkStart w:id="13" w:name="_Toc161677741"/>
      <w:r>
        <w:t>Widget Table</w:t>
      </w:r>
      <w:bookmarkEnd w:id="13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918"/>
        <w:gridCol w:w="1928"/>
        <w:gridCol w:w="972"/>
        <w:gridCol w:w="7126"/>
      </w:tblGrid>
      <w:tr w:rsidR="003C1F5E" w14:paraId="3EB29CD6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CD2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CD3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CD4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CD5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CDE" w14:textId="77777777" w:rsidTr="003C1F5E">
        <w:tc>
          <w:tcPr>
            <w:tcW w:w="0" w:type="auto"/>
          </w:tcPr>
          <w:p w14:paraId="3EB29CD7" w14:textId="77777777" w:rsidR="003C1F5E" w:rsidRDefault="00000000">
            <w:pPr>
              <w:pStyle w:val="AxureTableNormalTex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3EB29CD8" w14:textId="77777777" w:rsidR="003C1F5E" w:rsidRDefault="00000000">
            <w:pPr>
              <w:pStyle w:val="AxureTableNormalText"/>
            </w:pPr>
            <w:r>
              <w:t>Select Product*: Radio button</w:t>
            </w:r>
          </w:p>
        </w:tc>
        <w:tc>
          <w:tcPr>
            <w:tcW w:w="0" w:type="auto"/>
          </w:tcPr>
          <w:p w14:paraId="3EB29CD9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DA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CDB" w14:textId="77777777" w:rsidR="003C1F5E" w:rsidRDefault="00000000">
            <w:pPr>
              <w:pStyle w:val="AxureTableNormalText"/>
            </w:pPr>
            <w:r>
              <w:t>options are 10 year term/ 20 year term</w:t>
            </w:r>
          </w:p>
          <w:p w14:paraId="3EB29CDC" w14:textId="77777777" w:rsidR="003C1F5E" w:rsidRDefault="00000000">
            <w:pPr>
              <w:pStyle w:val="AxureTableNormalText"/>
            </w:pPr>
            <w:r>
              <w:t>No default selection</w:t>
            </w:r>
          </w:p>
          <w:p w14:paraId="3EB29CDD" w14:textId="77777777" w:rsidR="003C1F5E" w:rsidRDefault="00000000">
            <w:pPr>
              <w:pStyle w:val="AxureTableNormalText"/>
            </w:pPr>
            <w:r>
              <w:t>Select one at a time</w:t>
            </w:r>
          </w:p>
        </w:tc>
      </w:tr>
      <w:tr w:rsidR="003C1F5E" w14:paraId="3EB29CE5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DF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CE0" w14:textId="77777777" w:rsidR="003C1F5E" w:rsidRDefault="00000000">
            <w:pPr>
              <w:pStyle w:val="AxureTableNormalText"/>
            </w:pPr>
            <w:r>
              <w:t>Select Covarage*: Drop down</w:t>
            </w:r>
          </w:p>
        </w:tc>
        <w:tc>
          <w:tcPr>
            <w:tcW w:w="0" w:type="auto"/>
          </w:tcPr>
          <w:p w14:paraId="3EB29CE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E2" w14:textId="77777777" w:rsidR="003C1F5E" w:rsidRDefault="00000000">
            <w:pPr>
              <w:pStyle w:val="AxureTableNormalText"/>
            </w:pPr>
            <w:r>
              <w:t>Requierd Field</w:t>
            </w:r>
          </w:p>
          <w:p w14:paraId="3EB29CE3" w14:textId="77777777" w:rsidR="003C1F5E" w:rsidRDefault="00000000">
            <w:pPr>
              <w:pStyle w:val="AxureTableNormalText"/>
            </w:pPr>
            <w:r>
              <w:t>options are given</w:t>
            </w:r>
          </w:p>
          <w:p w14:paraId="3EB29CE4" w14:textId="77777777" w:rsidR="003C1F5E" w:rsidRDefault="00000000">
            <w:pPr>
              <w:pStyle w:val="AxureTableNormalText"/>
            </w:pPr>
            <w:r>
              <w:t>No default selection</w:t>
            </w:r>
          </w:p>
        </w:tc>
      </w:tr>
      <w:tr w:rsidR="003C1F5E" w14:paraId="3EB29CED" w14:textId="77777777" w:rsidTr="003C1F5E">
        <w:tc>
          <w:tcPr>
            <w:tcW w:w="0" w:type="auto"/>
          </w:tcPr>
          <w:p w14:paraId="3EB29CE6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CE7" w14:textId="77777777" w:rsidR="003C1F5E" w:rsidRDefault="00000000">
            <w:pPr>
              <w:pStyle w:val="AxureTableNormalText"/>
            </w:pPr>
            <w:r>
              <w:t>Optional Covarage : Check box</w:t>
            </w:r>
          </w:p>
        </w:tc>
        <w:tc>
          <w:tcPr>
            <w:tcW w:w="0" w:type="auto"/>
          </w:tcPr>
          <w:p w14:paraId="3EB29CE8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E9" w14:textId="77777777" w:rsidR="003C1F5E" w:rsidRDefault="00000000">
            <w:pPr>
              <w:pStyle w:val="AxureTableNormalText"/>
            </w:pPr>
            <w:r>
              <w:t>Optional Field</w:t>
            </w:r>
          </w:p>
          <w:p w14:paraId="3EB29CEA" w14:textId="77777777" w:rsidR="003C1F5E" w:rsidRDefault="00000000">
            <w:pPr>
              <w:pStyle w:val="AxureTableNormalText"/>
            </w:pPr>
            <w:r>
              <w:t>Options are Given</w:t>
            </w:r>
          </w:p>
          <w:p w14:paraId="3EB29CEB" w14:textId="77777777" w:rsidR="003C1F5E" w:rsidRDefault="00000000">
            <w:pPr>
              <w:pStyle w:val="AxureTableNormalText"/>
            </w:pPr>
            <w:r>
              <w:t>NO default selection</w:t>
            </w:r>
          </w:p>
          <w:p w14:paraId="3EB29CEC" w14:textId="77777777" w:rsidR="003C1F5E" w:rsidRDefault="00000000">
            <w:pPr>
              <w:pStyle w:val="AxureTableNormalText"/>
            </w:pPr>
            <w:r>
              <w:t>Can choose more than one</w:t>
            </w:r>
          </w:p>
        </w:tc>
      </w:tr>
      <w:tr w:rsidR="003C1F5E" w14:paraId="3EB29CF2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EE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CEF" w14:textId="77777777" w:rsidR="003C1F5E" w:rsidRDefault="00000000">
            <w:pPr>
              <w:pStyle w:val="AxureTableNormalText"/>
            </w:pPr>
            <w:r>
              <w:t>Medical Questionairre : Text Box</w:t>
            </w:r>
          </w:p>
        </w:tc>
        <w:tc>
          <w:tcPr>
            <w:tcW w:w="0" w:type="auto"/>
          </w:tcPr>
          <w:p w14:paraId="3EB29CF0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F1" w14:textId="77777777" w:rsidR="003C1F5E" w:rsidRDefault="00000000">
            <w:pPr>
              <w:pStyle w:val="AxureTableNormalText"/>
            </w:pPr>
            <w:r>
              <w:t>Can not go to this page without selecting required data and continuing Product selection page</w:t>
            </w:r>
          </w:p>
        </w:tc>
      </w:tr>
      <w:tr w:rsidR="003C1F5E" w14:paraId="3EB29CF7" w14:textId="77777777" w:rsidTr="003C1F5E">
        <w:tc>
          <w:tcPr>
            <w:tcW w:w="0" w:type="auto"/>
          </w:tcPr>
          <w:p w14:paraId="3EB29CF3" w14:textId="77777777" w:rsidR="003C1F5E" w:rsidRDefault="0000000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3EB29CF4" w14:textId="77777777" w:rsidR="003C1F5E" w:rsidRDefault="00000000">
            <w:pPr>
              <w:pStyle w:val="AxureTableNormalText"/>
            </w:pPr>
            <w:r>
              <w:t>Billing Information : Text box</w:t>
            </w:r>
          </w:p>
        </w:tc>
        <w:tc>
          <w:tcPr>
            <w:tcW w:w="0" w:type="auto"/>
          </w:tcPr>
          <w:p w14:paraId="3EB29CF5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F6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</w:t>
            </w:r>
          </w:p>
        </w:tc>
      </w:tr>
      <w:tr w:rsidR="003C1F5E" w14:paraId="3EB29CFC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CF8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CF9" w14:textId="77777777" w:rsidR="003C1F5E" w:rsidRDefault="00000000">
            <w:pPr>
              <w:pStyle w:val="AxureTableNormalText"/>
            </w:pPr>
            <w:r>
              <w:t>Review &amp; submit*: Text Box</w:t>
            </w:r>
          </w:p>
        </w:tc>
        <w:tc>
          <w:tcPr>
            <w:tcW w:w="0" w:type="auto"/>
          </w:tcPr>
          <w:p w14:paraId="3EB29CFA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CFB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 and Billing information page</w:t>
            </w:r>
          </w:p>
        </w:tc>
      </w:tr>
      <w:tr w:rsidR="003C1F5E" w14:paraId="3EB29D01" w14:textId="77777777" w:rsidTr="003C1F5E">
        <w:tc>
          <w:tcPr>
            <w:tcW w:w="0" w:type="auto"/>
          </w:tcPr>
          <w:p w14:paraId="3EB29CFD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CFE" w14:textId="77777777" w:rsidR="003C1F5E" w:rsidRDefault="00000000">
            <w:pPr>
              <w:pStyle w:val="AxureTableNormalText"/>
            </w:pPr>
            <w:r>
              <w:t>Continue&gt;&gt; : Command Button</w:t>
            </w:r>
          </w:p>
        </w:tc>
        <w:tc>
          <w:tcPr>
            <w:tcW w:w="0" w:type="auto"/>
          </w:tcPr>
          <w:p w14:paraId="3EB29CF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00" w14:textId="77777777" w:rsidR="003C1F5E" w:rsidRDefault="00000000">
            <w:pPr>
              <w:pStyle w:val="AxureTableNormalText"/>
            </w:pPr>
            <w:r>
              <w:t>On click if all validation pass display Medical questionairre page else display error message</w:t>
            </w:r>
          </w:p>
        </w:tc>
      </w:tr>
      <w:tr w:rsidR="003C1F5E" w14:paraId="3EB29D06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02" w14:textId="77777777" w:rsidR="003C1F5E" w:rsidRDefault="0000000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3EB29D03" w14:textId="77777777" w:rsidR="003C1F5E" w:rsidRDefault="00000000">
            <w:pPr>
              <w:pStyle w:val="AxureTableNormalText"/>
            </w:pPr>
            <w:r>
              <w:t>Cancel : Command Button</w:t>
            </w:r>
          </w:p>
        </w:tc>
        <w:tc>
          <w:tcPr>
            <w:tcW w:w="0" w:type="auto"/>
          </w:tcPr>
          <w:p w14:paraId="3EB29D04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05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</w:tbl>
    <w:p w14:paraId="3EB29D07" w14:textId="77777777" w:rsidR="003C1F5E" w:rsidRDefault="00000000">
      <w:pPr>
        <w:pStyle w:val="AxureHeading2"/>
        <w:keepNext/>
      </w:pPr>
      <w:r>
        <w:br w:type="page"/>
      </w:r>
      <w:bookmarkStart w:id="14" w:name="_Toc161677742"/>
      <w:r>
        <w:lastRenderedPageBreak/>
        <w:t>Medical Questionairre</w:t>
      </w:r>
      <w:bookmarkEnd w:id="14"/>
    </w:p>
    <w:p w14:paraId="3EB29D08" w14:textId="77777777" w:rsidR="003C1F5E" w:rsidRDefault="00000000">
      <w:pPr>
        <w:pStyle w:val="AxureHeading3"/>
        <w:keepNext/>
      </w:pPr>
      <w:bookmarkStart w:id="15" w:name="_Toc161677743"/>
      <w:r>
        <w:t>User Interface</w:t>
      </w:r>
      <w:bookmarkEnd w:id="15"/>
    </w:p>
    <w:p w14:paraId="3EB29D09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C" wp14:editId="3EB29E5D">
            <wp:extent cx="6686550" cy="5514975"/>
            <wp:effectExtent l="0" t="0" r="0" b="0"/>
            <wp:docPr id="4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D0A" w14:textId="77777777" w:rsidR="003C1F5E" w:rsidRDefault="00000000">
      <w:pPr>
        <w:pStyle w:val="AxureHeading3"/>
        <w:keepNext/>
      </w:pPr>
      <w:bookmarkStart w:id="16" w:name="_Toc161677744"/>
      <w:r>
        <w:t>Widget Table</w:t>
      </w:r>
      <w:bookmarkEnd w:id="1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903"/>
        <w:gridCol w:w="2334"/>
        <w:gridCol w:w="972"/>
        <w:gridCol w:w="6735"/>
      </w:tblGrid>
      <w:tr w:rsidR="003C1F5E" w14:paraId="3EB29D0F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D0B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D0C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D0D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D0E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D15" w14:textId="77777777" w:rsidTr="003C1F5E">
        <w:tc>
          <w:tcPr>
            <w:tcW w:w="0" w:type="auto"/>
          </w:tcPr>
          <w:p w14:paraId="3EB29D10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D11" w14:textId="77777777" w:rsidR="003C1F5E" w:rsidRDefault="00000000">
            <w:pPr>
              <w:pStyle w:val="AxureTableNormalText"/>
            </w:pPr>
            <w:r>
              <w:t>Product Selection: Text box</w:t>
            </w:r>
          </w:p>
        </w:tc>
        <w:tc>
          <w:tcPr>
            <w:tcW w:w="0" w:type="auto"/>
          </w:tcPr>
          <w:p w14:paraId="3EB29D1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13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14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1A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16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D17" w14:textId="77777777" w:rsidR="003C1F5E" w:rsidRDefault="00000000">
            <w:pPr>
              <w:pStyle w:val="AxureTableNormalText"/>
            </w:pPr>
            <w:r>
              <w:t>Billing Information: Text Box</w:t>
            </w:r>
          </w:p>
        </w:tc>
        <w:tc>
          <w:tcPr>
            <w:tcW w:w="0" w:type="auto"/>
          </w:tcPr>
          <w:p w14:paraId="3EB29D18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19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</w:t>
            </w:r>
          </w:p>
        </w:tc>
      </w:tr>
      <w:tr w:rsidR="003C1F5E" w14:paraId="3EB29D1F" w14:textId="77777777" w:rsidTr="003C1F5E">
        <w:tc>
          <w:tcPr>
            <w:tcW w:w="0" w:type="auto"/>
          </w:tcPr>
          <w:p w14:paraId="3EB29D1B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D1C" w14:textId="77777777" w:rsidR="003C1F5E" w:rsidRDefault="00000000">
            <w:pPr>
              <w:pStyle w:val="AxureTableNormalText"/>
            </w:pPr>
            <w:r>
              <w:t>Review &amp; Submit: Text Box</w:t>
            </w:r>
          </w:p>
        </w:tc>
        <w:tc>
          <w:tcPr>
            <w:tcW w:w="0" w:type="auto"/>
          </w:tcPr>
          <w:p w14:paraId="3EB29D1D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1E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 and Billing information page</w:t>
            </w:r>
          </w:p>
        </w:tc>
      </w:tr>
      <w:tr w:rsidR="003C1F5E" w14:paraId="3EB29D27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20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D21" w14:textId="77777777" w:rsidR="003C1F5E" w:rsidRDefault="00000000">
            <w:pPr>
              <w:pStyle w:val="AxureTableNormalText"/>
            </w:pPr>
            <w:r>
              <w:t>High Blood Pressure? : Radio Button</w:t>
            </w:r>
          </w:p>
        </w:tc>
        <w:tc>
          <w:tcPr>
            <w:tcW w:w="0" w:type="auto"/>
          </w:tcPr>
          <w:p w14:paraId="3EB29D2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23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24" w14:textId="77777777" w:rsidR="003C1F5E" w:rsidRDefault="00000000">
            <w:pPr>
              <w:pStyle w:val="AxureTableNormalText"/>
            </w:pPr>
            <w:r>
              <w:t>Options are Yes and No</w:t>
            </w:r>
          </w:p>
          <w:p w14:paraId="3EB29D25" w14:textId="77777777" w:rsidR="003C1F5E" w:rsidRDefault="00000000">
            <w:pPr>
              <w:pStyle w:val="AxureTableNormalText"/>
            </w:pPr>
            <w:r>
              <w:t>Can select Only one at a time</w:t>
            </w:r>
          </w:p>
          <w:p w14:paraId="3EB29D26" w14:textId="77777777" w:rsidR="003C1F5E" w:rsidRDefault="003C1F5E">
            <w:pPr>
              <w:pStyle w:val="AxureTableNormalText"/>
            </w:pPr>
          </w:p>
        </w:tc>
      </w:tr>
      <w:tr w:rsidR="003C1F5E" w14:paraId="3EB29D2E" w14:textId="77777777" w:rsidTr="003C1F5E">
        <w:tc>
          <w:tcPr>
            <w:tcW w:w="0" w:type="auto"/>
          </w:tcPr>
          <w:p w14:paraId="3EB29D28" w14:textId="77777777" w:rsidR="003C1F5E" w:rsidRDefault="00000000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EB29D29" w14:textId="77777777" w:rsidR="003C1F5E" w:rsidRDefault="00000000">
            <w:pPr>
              <w:pStyle w:val="AxureTableNormalText"/>
            </w:pPr>
            <w:r>
              <w:t>Heart Trouble?: Radio Button</w:t>
            </w:r>
          </w:p>
        </w:tc>
        <w:tc>
          <w:tcPr>
            <w:tcW w:w="0" w:type="auto"/>
          </w:tcPr>
          <w:p w14:paraId="3EB29D2A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2B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2C" w14:textId="77777777" w:rsidR="003C1F5E" w:rsidRDefault="00000000">
            <w:pPr>
              <w:pStyle w:val="AxureTableNormalText"/>
            </w:pPr>
            <w:r>
              <w:t>Options are Yes and No</w:t>
            </w:r>
          </w:p>
          <w:p w14:paraId="3EB29D2D" w14:textId="77777777" w:rsidR="003C1F5E" w:rsidRDefault="00000000">
            <w:pPr>
              <w:pStyle w:val="AxureTableNormalText"/>
            </w:pPr>
            <w:r>
              <w:t>Can select Only one at a time</w:t>
            </w:r>
          </w:p>
        </w:tc>
      </w:tr>
      <w:tr w:rsidR="003C1F5E" w14:paraId="3EB29D35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2F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D30" w14:textId="77777777" w:rsidR="003C1F5E" w:rsidRDefault="00000000">
            <w:pPr>
              <w:pStyle w:val="AxureTableNormalText"/>
            </w:pPr>
            <w:r>
              <w:t>Abnormal Pulse? : Radio Button</w:t>
            </w:r>
          </w:p>
        </w:tc>
        <w:tc>
          <w:tcPr>
            <w:tcW w:w="0" w:type="auto"/>
          </w:tcPr>
          <w:p w14:paraId="3EB29D3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32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33" w14:textId="77777777" w:rsidR="003C1F5E" w:rsidRDefault="00000000">
            <w:pPr>
              <w:pStyle w:val="AxureTableNormalText"/>
            </w:pPr>
            <w:r>
              <w:t>Options are Yes and No</w:t>
            </w:r>
          </w:p>
          <w:p w14:paraId="3EB29D34" w14:textId="77777777" w:rsidR="003C1F5E" w:rsidRDefault="00000000">
            <w:pPr>
              <w:pStyle w:val="AxureTableNormalText"/>
            </w:pPr>
            <w:r>
              <w:t>Can select Only one at a time</w:t>
            </w:r>
          </w:p>
        </w:tc>
      </w:tr>
      <w:tr w:rsidR="003C1F5E" w14:paraId="3EB29D3C" w14:textId="77777777" w:rsidTr="003C1F5E">
        <w:tc>
          <w:tcPr>
            <w:tcW w:w="0" w:type="auto"/>
          </w:tcPr>
          <w:p w14:paraId="3EB29D36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D37" w14:textId="77777777" w:rsidR="003C1F5E" w:rsidRDefault="00000000">
            <w:pPr>
              <w:pStyle w:val="AxureTableNormalText"/>
            </w:pPr>
            <w:r>
              <w:t>Stomach or Intestine Trouble? : Radio Button</w:t>
            </w:r>
          </w:p>
        </w:tc>
        <w:tc>
          <w:tcPr>
            <w:tcW w:w="0" w:type="auto"/>
          </w:tcPr>
          <w:p w14:paraId="3EB29D38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39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3A" w14:textId="77777777" w:rsidR="003C1F5E" w:rsidRDefault="00000000">
            <w:pPr>
              <w:pStyle w:val="AxureTableNormalText"/>
            </w:pPr>
            <w:r>
              <w:t>Options are Yes and No</w:t>
            </w:r>
          </w:p>
          <w:p w14:paraId="3EB29D3B" w14:textId="77777777" w:rsidR="003C1F5E" w:rsidRDefault="00000000">
            <w:pPr>
              <w:pStyle w:val="AxureTableNormalText"/>
            </w:pPr>
            <w:r>
              <w:t>Can select Only one at a time</w:t>
            </w:r>
          </w:p>
        </w:tc>
      </w:tr>
      <w:tr w:rsidR="003C1F5E" w14:paraId="3EB29D43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3D" w14:textId="77777777" w:rsidR="003C1F5E" w:rsidRDefault="0000000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3EB29D3E" w14:textId="77777777" w:rsidR="003C1F5E" w:rsidRDefault="00000000">
            <w:pPr>
              <w:pStyle w:val="AxureTableNormalText"/>
            </w:pPr>
            <w:r>
              <w:t>Spine or Back disorder? : Radio Button</w:t>
            </w:r>
          </w:p>
        </w:tc>
        <w:tc>
          <w:tcPr>
            <w:tcW w:w="0" w:type="auto"/>
          </w:tcPr>
          <w:p w14:paraId="3EB29D3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4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41" w14:textId="77777777" w:rsidR="003C1F5E" w:rsidRDefault="00000000">
            <w:pPr>
              <w:pStyle w:val="AxureTableNormalText"/>
            </w:pPr>
            <w:r>
              <w:t>Options are Yes and No</w:t>
            </w:r>
          </w:p>
          <w:p w14:paraId="3EB29D42" w14:textId="77777777" w:rsidR="003C1F5E" w:rsidRDefault="00000000">
            <w:pPr>
              <w:pStyle w:val="AxureTableNormalText"/>
            </w:pPr>
            <w:r>
              <w:t>Can select Only one at a time</w:t>
            </w:r>
          </w:p>
        </w:tc>
      </w:tr>
      <w:tr w:rsidR="003C1F5E" w14:paraId="3EB29D48" w14:textId="77777777" w:rsidTr="003C1F5E">
        <w:tc>
          <w:tcPr>
            <w:tcW w:w="0" w:type="auto"/>
          </w:tcPr>
          <w:p w14:paraId="3EB29D44" w14:textId="77777777" w:rsidR="003C1F5E" w:rsidRDefault="0000000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3EB29D45" w14:textId="77777777" w:rsidR="003C1F5E" w:rsidRDefault="00000000">
            <w:pPr>
              <w:pStyle w:val="AxureTableNormalText"/>
            </w:pPr>
            <w:r>
              <w:t>Cancel : Command Button</w:t>
            </w:r>
          </w:p>
        </w:tc>
        <w:tc>
          <w:tcPr>
            <w:tcW w:w="0" w:type="auto"/>
          </w:tcPr>
          <w:p w14:paraId="3EB29D4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47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  <w:tr w:rsidR="003C1F5E" w14:paraId="3EB29D4D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49" w14:textId="77777777" w:rsidR="003C1F5E" w:rsidRDefault="00000000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3EB29D4A" w14:textId="77777777" w:rsidR="003C1F5E" w:rsidRDefault="00000000">
            <w:pPr>
              <w:pStyle w:val="AxureTableNormalText"/>
            </w:pPr>
            <w:r>
              <w:t>Continue&gt;&gt;: Command Button</w:t>
            </w:r>
          </w:p>
        </w:tc>
        <w:tc>
          <w:tcPr>
            <w:tcW w:w="0" w:type="auto"/>
          </w:tcPr>
          <w:p w14:paraId="3EB29D4B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4C" w14:textId="77777777" w:rsidR="003C1F5E" w:rsidRDefault="00000000">
            <w:pPr>
              <w:pStyle w:val="AxureTableNormalText"/>
            </w:pPr>
            <w:r>
              <w:t>On click if all validation pass display Billing Information page else display error message</w:t>
            </w:r>
          </w:p>
        </w:tc>
      </w:tr>
    </w:tbl>
    <w:p w14:paraId="3EB29D4E" w14:textId="77777777" w:rsidR="003C1F5E" w:rsidRDefault="00000000">
      <w:pPr>
        <w:pStyle w:val="AxureHeading2"/>
        <w:keepNext/>
      </w:pPr>
      <w:r>
        <w:br w:type="page"/>
      </w:r>
      <w:bookmarkStart w:id="17" w:name="_Toc161677745"/>
      <w:r>
        <w:lastRenderedPageBreak/>
        <w:t>Billing Information</w:t>
      </w:r>
      <w:bookmarkEnd w:id="17"/>
    </w:p>
    <w:p w14:paraId="3EB29D4F" w14:textId="77777777" w:rsidR="003C1F5E" w:rsidRDefault="00000000">
      <w:pPr>
        <w:pStyle w:val="AxureHeading3"/>
        <w:keepNext/>
      </w:pPr>
      <w:bookmarkStart w:id="18" w:name="_Toc161677746"/>
      <w:r>
        <w:t>User Interface</w:t>
      </w:r>
      <w:bookmarkEnd w:id="18"/>
    </w:p>
    <w:p w14:paraId="3EB29D50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5E" wp14:editId="3EB29E5F">
            <wp:extent cx="6686550" cy="5514975"/>
            <wp:effectExtent l="0" t="0" r="0" b="0"/>
            <wp:docPr id="5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D51" w14:textId="77777777" w:rsidR="003C1F5E" w:rsidRDefault="00000000">
      <w:pPr>
        <w:pStyle w:val="AxureHeading3"/>
        <w:keepNext/>
      </w:pPr>
      <w:bookmarkStart w:id="19" w:name="_Toc161677747"/>
      <w:r>
        <w:t>Widget Table</w:t>
      </w:r>
      <w:bookmarkEnd w:id="19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923"/>
        <w:gridCol w:w="1790"/>
        <w:gridCol w:w="972"/>
        <w:gridCol w:w="7259"/>
      </w:tblGrid>
      <w:tr w:rsidR="003C1F5E" w14:paraId="3EB29D56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D52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D53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D54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D55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D5B" w14:textId="77777777" w:rsidTr="003C1F5E">
        <w:tc>
          <w:tcPr>
            <w:tcW w:w="0" w:type="auto"/>
          </w:tcPr>
          <w:p w14:paraId="3EB29D57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D58" w14:textId="77777777" w:rsidR="003C1F5E" w:rsidRDefault="00000000">
            <w:pPr>
              <w:pStyle w:val="AxureTableNormalText"/>
            </w:pPr>
            <w:r>
              <w:t>Cancel: Command Button</w:t>
            </w:r>
          </w:p>
        </w:tc>
        <w:tc>
          <w:tcPr>
            <w:tcW w:w="0" w:type="auto"/>
          </w:tcPr>
          <w:p w14:paraId="3EB29D59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5A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  <w:tr w:rsidR="003C1F5E" w14:paraId="3EB29D61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5C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D5D" w14:textId="77777777" w:rsidR="003C1F5E" w:rsidRDefault="00000000">
            <w:pPr>
              <w:pStyle w:val="AxureTableNormalText"/>
            </w:pPr>
            <w:r>
              <w:t>Product Selection: Text Box</w:t>
            </w:r>
          </w:p>
        </w:tc>
        <w:tc>
          <w:tcPr>
            <w:tcW w:w="0" w:type="auto"/>
          </w:tcPr>
          <w:p w14:paraId="3EB29D5E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5F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60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67" w14:textId="77777777" w:rsidTr="003C1F5E">
        <w:tc>
          <w:tcPr>
            <w:tcW w:w="0" w:type="auto"/>
          </w:tcPr>
          <w:p w14:paraId="3EB29D62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D63" w14:textId="77777777" w:rsidR="003C1F5E" w:rsidRDefault="00000000">
            <w:pPr>
              <w:pStyle w:val="AxureTableNormalText"/>
            </w:pPr>
            <w:r>
              <w:t>Medical Quiestionairre</w:t>
            </w:r>
          </w:p>
        </w:tc>
        <w:tc>
          <w:tcPr>
            <w:tcW w:w="0" w:type="auto"/>
          </w:tcPr>
          <w:p w14:paraId="3EB29D64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65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66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6C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68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D69" w14:textId="77777777" w:rsidR="003C1F5E" w:rsidRDefault="00000000">
            <w:pPr>
              <w:pStyle w:val="AxureTableNormalText"/>
            </w:pPr>
            <w:r>
              <w:t>Review &amp; Submit : Text Box</w:t>
            </w:r>
          </w:p>
        </w:tc>
        <w:tc>
          <w:tcPr>
            <w:tcW w:w="0" w:type="auto"/>
          </w:tcPr>
          <w:p w14:paraId="3EB29D6A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6B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 and Billing information page</w:t>
            </w:r>
          </w:p>
        </w:tc>
      </w:tr>
      <w:tr w:rsidR="003C1F5E" w14:paraId="3EB29D73" w14:textId="77777777" w:rsidTr="003C1F5E">
        <w:tc>
          <w:tcPr>
            <w:tcW w:w="0" w:type="auto"/>
          </w:tcPr>
          <w:p w14:paraId="3EB29D6D" w14:textId="77777777" w:rsidR="003C1F5E" w:rsidRDefault="00000000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EB29D6E" w14:textId="77777777" w:rsidR="003C1F5E" w:rsidRDefault="00000000">
            <w:pPr>
              <w:pStyle w:val="AxureTableNormalText"/>
            </w:pPr>
            <w:r>
              <w:t xml:space="preserve">Bill Me : Drop down </w:t>
            </w:r>
          </w:p>
        </w:tc>
        <w:tc>
          <w:tcPr>
            <w:tcW w:w="0" w:type="auto"/>
          </w:tcPr>
          <w:p w14:paraId="3EB29D6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7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71" w14:textId="77777777" w:rsidR="003C1F5E" w:rsidRDefault="00000000">
            <w:pPr>
              <w:pStyle w:val="AxureTableNormalText"/>
            </w:pPr>
            <w:r>
              <w:t>Options are Given</w:t>
            </w:r>
          </w:p>
          <w:p w14:paraId="3EB29D72" w14:textId="77777777" w:rsidR="003C1F5E" w:rsidRDefault="00000000">
            <w:pPr>
              <w:pStyle w:val="AxureTableNormalText"/>
            </w:pPr>
            <w:r>
              <w:t>NO default selection</w:t>
            </w:r>
          </w:p>
        </w:tc>
      </w:tr>
      <w:tr w:rsidR="003C1F5E" w14:paraId="3EB29D7A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74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D75" w14:textId="77777777" w:rsidR="003C1F5E" w:rsidRDefault="00000000">
            <w:pPr>
              <w:pStyle w:val="AxureTableNormalText"/>
            </w:pPr>
            <w:r>
              <w:t>Pay By: Radio Button</w:t>
            </w:r>
          </w:p>
        </w:tc>
        <w:tc>
          <w:tcPr>
            <w:tcW w:w="0" w:type="auto"/>
          </w:tcPr>
          <w:p w14:paraId="3EB29D7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77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78" w14:textId="77777777" w:rsidR="003C1F5E" w:rsidRDefault="00000000">
            <w:pPr>
              <w:pStyle w:val="AxureTableNormalText"/>
            </w:pPr>
            <w:r>
              <w:t>Options are Credit card / Bank account</w:t>
            </w:r>
          </w:p>
          <w:p w14:paraId="3EB29D79" w14:textId="77777777" w:rsidR="003C1F5E" w:rsidRDefault="00000000">
            <w:pPr>
              <w:pStyle w:val="AxureTableNormalText"/>
            </w:pPr>
            <w:r>
              <w:t>Only can choose one at a time</w:t>
            </w:r>
          </w:p>
        </w:tc>
      </w:tr>
      <w:tr w:rsidR="003C1F5E" w14:paraId="3EB29D7F" w14:textId="77777777" w:rsidTr="003C1F5E">
        <w:tc>
          <w:tcPr>
            <w:tcW w:w="0" w:type="auto"/>
          </w:tcPr>
          <w:p w14:paraId="3EB29D7B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D7C" w14:textId="77777777" w:rsidR="003C1F5E" w:rsidRDefault="00000000">
            <w:pPr>
              <w:pStyle w:val="AxureTableNormalText"/>
            </w:pPr>
            <w:r>
              <w:t>Credit Card : Radio Button</w:t>
            </w:r>
          </w:p>
        </w:tc>
        <w:tc>
          <w:tcPr>
            <w:tcW w:w="0" w:type="auto"/>
          </w:tcPr>
          <w:p w14:paraId="3EB29D7D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7E" w14:textId="77777777" w:rsidR="003C1F5E" w:rsidRDefault="00000000">
            <w:pPr>
              <w:pStyle w:val="AxureTableNormalText"/>
            </w:pPr>
            <w:r>
              <w:t>On click display Credit card page</w:t>
            </w:r>
          </w:p>
        </w:tc>
      </w:tr>
      <w:tr w:rsidR="003C1F5E" w14:paraId="3EB29D8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80" w14:textId="77777777" w:rsidR="003C1F5E" w:rsidRDefault="0000000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3EB29D81" w14:textId="77777777" w:rsidR="003C1F5E" w:rsidRDefault="00000000">
            <w:pPr>
              <w:pStyle w:val="AxureTableNormalText"/>
            </w:pPr>
            <w:r>
              <w:t>Bank Account : Radio Button</w:t>
            </w:r>
          </w:p>
        </w:tc>
        <w:tc>
          <w:tcPr>
            <w:tcW w:w="0" w:type="auto"/>
          </w:tcPr>
          <w:p w14:paraId="3EB29D8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83" w14:textId="77777777" w:rsidR="003C1F5E" w:rsidRDefault="00000000">
            <w:pPr>
              <w:pStyle w:val="AxureTableNormalText"/>
            </w:pPr>
            <w:r>
              <w:t>On click display Bank Account Page</w:t>
            </w:r>
          </w:p>
        </w:tc>
      </w:tr>
    </w:tbl>
    <w:p w14:paraId="3EB29D85" w14:textId="77777777" w:rsidR="003C1F5E" w:rsidRDefault="00000000">
      <w:pPr>
        <w:pStyle w:val="AxureHeading2"/>
        <w:keepNext/>
      </w:pPr>
      <w:r>
        <w:br w:type="page"/>
      </w:r>
      <w:bookmarkStart w:id="20" w:name="_Toc161677748"/>
      <w:r>
        <w:lastRenderedPageBreak/>
        <w:t>Bank Account</w:t>
      </w:r>
      <w:bookmarkEnd w:id="20"/>
    </w:p>
    <w:p w14:paraId="3EB29D86" w14:textId="77777777" w:rsidR="003C1F5E" w:rsidRDefault="00000000">
      <w:pPr>
        <w:pStyle w:val="AxureHeading3"/>
        <w:keepNext/>
      </w:pPr>
      <w:bookmarkStart w:id="21" w:name="_Toc161677749"/>
      <w:r>
        <w:t>User Interface</w:t>
      </w:r>
      <w:bookmarkEnd w:id="21"/>
    </w:p>
    <w:p w14:paraId="3EB29D87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60" wp14:editId="3EB29E61">
            <wp:extent cx="6686550" cy="5514975"/>
            <wp:effectExtent l="0" t="0" r="0" b="0"/>
            <wp:docPr id="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D88" w14:textId="77777777" w:rsidR="003C1F5E" w:rsidRDefault="00000000">
      <w:pPr>
        <w:pStyle w:val="AxureHeading3"/>
        <w:keepNext/>
      </w:pPr>
      <w:bookmarkStart w:id="22" w:name="_Toc161677750"/>
      <w:r>
        <w:t>Widget Table</w:t>
      </w:r>
      <w:bookmarkEnd w:id="2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920"/>
        <w:gridCol w:w="1866"/>
        <w:gridCol w:w="972"/>
        <w:gridCol w:w="7186"/>
      </w:tblGrid>
      <w:tr w:rsidR="003C1F5E" w14:paraId="3EB29D8D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D89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D8A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D8B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D8C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D93" w14:textId="77777777" w:rsidTr="003C1F5E">
        <w:tc>
          <w:tcPr>
            <w:tcW w:w="0" w:type="auto"/>
          </w:tcPr>
          <w:p w14:paraId="3EB29D8E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D8F" w14:textId="77777777" w:rsidR="003C1F5E" w:rsidRDefault="00000000">
            <w:pPr>
              <w:pStyle w:val="AxureTableNormalText"/>
            </w:pPr>
            <w:r>
              <w:t>Product Selection : Text Box</w:t>
            </w:r>
          </w:p>
        </w:tc>
        <w:tc>
          <w:tcPr>
            <w:tcW w:w="0" w:type="auto"/>
          </w:tcPr>
          <w:p w14:paraId="3EB29D90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91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92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99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94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D95" w14:textId="77777777" w:rsidR="003C1F5E" w:rsidRDefault="00000000">
            <w:pPr>
              <w:pStyle w:val="AxureTableNormalText"/>
            </w:pPr>
            <w:r>
              <w:t>Medical Questionairre</w:t>
            </w:r>
          </w:p>
        </w:tc>
        <w:tc>
          <w:tcPr>
            <w:tcW w:w="0" w:type="auto"/>
          </w:tcPr>
          <w:p w14:paraId="3EB29D9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97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98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9E" w14:textId="77777777" w:rsidTr="003C1F5E">
        <w:tc>
          <w:tcPr>
            <w:tcW w:w="0" w:type="auto"/>
          </w:tcPr>
          <w:p w14:paraId="3EB29D9A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D9B" w14:textId="77777777" w:rsidR="003C1F5E" w:rsidRDefault="00000000">
            <w:pPr>
              <w:pStyle w:val="AxureTableNormalText"/>
            </w:pPr>
            <w:r>
              <w:t>Review &amp; Submit</w:t>
            </w:r>
          </w:p>
        </w:tc>
        <w:tc>
          <w:tcPr>
            <w:tcW w:w="0" w:type="auto"/>
          </w:tcPr>
          <w:p w14:paraId="3EB29D9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9D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 and Billing information page</w:t>
            </w:r>
          </w:p>
        </w:tc>
      </w:tr>
      <w:tr w:rsidR="003C1F5E" w14:paraId="3EB29DA5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9F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DA0" w14:textId="77777777" w:rsidR="003C1F5E" w:rsidRDefault="00000000">
            <w:pPr>
              <w:pStyle w:val="AxureTableNormalText"/>
            </w:pPr>
            <w:r>
              <w:t xml:space="preserve">Bill me: Drop Down </w:t>
            </w:r>
          </w:p>
        </w:tc>
        <w:tc>
          <w:tcPr>
            <w:tcW w:w="0" w:type="auto"/>
          </w:tcPr>
          <w:p w14:paraId="3EB29DA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A2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A3" w14:textId="77777777" w:rsidR="003C1F5E" w:rsidRDefault="00000000">
            <w:pPr>
              <w:pStyle w:val="AxureTableNormalText"/>
            </w:pPr>
            <w:r>
              <w:t>Options are Given</w:t>
            </w:r>
          </w:p>
          <w:p w14:paraId="3EB29DA4" w14:textId="77777777" w:rsidR="003C1F5E" w:rsidRDefault="00000000">
            <w:pPr>
              <w:pStyle w:val="AxureTableNormalText"/>
            </w:pPr>
            <w:r>
              <w:t>NO default selection</w:t>
            </w:r>
          </w:p>
        </w:tc>
      </w:tr>
      <w:tr w:rsidR="003C1F5E" w14:paraId="3EB29DAC" w14:textId="77777777" w:rsidTr="003C1F5E">
        <w:tc>
          <w:tcPr>
            <w:tcW w:w="0" w:type="auto"/>
          </w:tcPr>
          <w:p w14:paraId="3EB29DA6" w14:textId="77777777" w:rsidR="003C1F5E" w:rsidRDefault="00000000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EB29DA7" w14:textId="77777777" w:rsidR="003C1F5E" w:rsidRDefault="00000000">
            <w:pPr>
              <w:pStyle w:val="AxureTableNormalText"/>
            </w:pPr>
            <w:r>
              <w:t>Account Type : Drop Down List</w:t>
            </w:r>
          </w:p>
        </w:tc>
        <w:tc>
          <w:tcPr>
            <w:tcW w:w="0" w:type="auto"/>
          </w:tcPr>
          <w:p w14:paraId="3EB29DA8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A9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AA" w14:textId="77777777" w:rsidR="003C1F5E" w:rsidRDefault="00000000">
            <w:pPr>
              <w:pStyle w:val="AxureTableNormalText"/>
            </w:pPr>
            <w:r>
              <w:t>Options are Savings and Checkings</w:t>
            </w:r>
          </w:p>
          <w:p w14:paraId="3EB29DAB" w14:textId="77777777" w:rsidR="003C1F5E" w:rsidRDefault="00000000">
            <w:pPr>
              <w:pStyle w:val="AxureTableNormalText"/>
            </w:pPr>
            <w:r>
              <w:t>Can select one at a time</w:t>
            </w:r>
          </w:p>
        </w:tc>
      </w:tr>
      <w:tr w:rsidR="003C1F5E" w14:paraId="3EB29DB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AD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DAE" w14:textId="77777777" w:rsidR="003C1F5E" w:rsidRDefault="00000000">
            <w:pPr>
              <w:pStyle w:val="AxureTableNormalText"/>
            </w:pPr>
            <w:r>
              <w:t>Bank Name: Text Box</w:t>
            </w:r>
          </w:p>
        </w:tc>
        <w:tc>
          <w:tcPr>
            <w:tcW w:w="0" w:type="auto"/>
          </w:tcPr>
          <w:p w14:paraId="3EB29DA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B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B1" w14:textId="77777777" w:rsidR="003C1F5E" w:rsidRDefault="00000000">
            <w:pPr>
              <w:pStyle w:val="AxureTableNormalText"/>
            </w:pPr>
            <w:r>
              <w:t>Alphabatical Data</w:t>
            </w:r>
          </w:p>
          <w:p w14:paraId="3EB29DB2" w14:textId="77777777" w:rsidR="003C1F5E" w:rsidRDefault="00000000">
            <w:pPr>
              <w:pStyle w:val="AxureTableNormalText"/>
            </w:pPr>
            <w:r>
              <w:t>Min. char 2</w:t>
            </w:r>
          </w:p>
          <w:p w14:paraId="3EB29DB3" w14:textId="77777777" w:rsidR="003C1F5E" w:rsidRDefault="00000000">
            <w:pPr>
              <w:pStyle w:val="AxureTableNormalText"/>
            </w:pPr>
            <w:r>
              <w:t>Max. char 56</w:t>
            </w:r>
          </w:p>
        </w:tc>
      </w:tr>
      <w:tr w:rsidR="003C1F5E" w14:paraId="3EB29DBC" w14:textId="77777777" w:rsidTr="003C1F5E">
        <w:tc>
          <w:tcPr>
            <w:tcW w:w="0" w:type="auto"/>
          </w:tcPr>
          <w:p w14:paraId="3EB29DB5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DB6" w14:textId="77777777" w:rsidR="003C1F5E" w:rsidRDefault="00000000">
            <w:pPr>
              <w:pStyle w:val="AxureTableNormalText"/>
            </w:pPr>
            <w:r>
              <w:t>Account Number: Text Box</w:t>
            </w:r>
          </w:p>
        </w:tc>
        <w:tc>
          <w:tcPr>
            <w:tcW w:w="0" w:type="auto"/>
          </w:tcPr>
          <w:p w14:paraId="3EB29DB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B8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B9" w14:textId="77777777" w:rsidR="003C1F5E" w:rsidRDefault="00000000">
            <w:pPr>
              <w:pStyle w:val="AxureTableNormalText"/>
            </w:pPr>
            <w:r>
              <w:t>Numerical Data</w:t>
            </w:r>
          </w:p>
          <w:p w14:paraId="3EB29DBA" w14:textId="77777777" w:rsidR="003C1F5E" w:rsidRDefault="00000000">
            <w:pPr>
              <w:pStyle w:val="AxureTableNormalText"/>
            </w:pPr>
            <w:r>
              <w:t>Min. char 8</w:t>
            </w:r>
          </w:p>
          <w:p w14:paraId="3EB29DBB" w14:textId="77777777" w:rsidR="003C1F5E" w:rsidRDefault="00000000">
            <w:pPr>
              <w:pStyle w:val="AxureTableNormalText"/>
            </w:pPr>
            <w:r>
              <w:t>Max. char 8</w:t>
            </w:r>
          </w:p>
        </w:tc>
      </w:tr>
      <w:tr w:rsidR="003C1F5E" w14:paraId="3EB29DC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BD" w14:textId="77777777" w:rsidR="003C1F5E" w:rsidRDefault="0000000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3EB29DBE" w14:textId="77777777" w:rsidR="003C1F5E" w:rsidRDefault="00000000">
            <w:pPr>
              <w:pStyle w:val="AxureTableNormalText"/>
            </w:pPr>
            <w:r>
              <w:t>BSB Number : Text Box</w:t>
            </w:r>
          </w:p>
        </w:tc>
        <w:tc>
          <w:tcPr>
            <w:tcW w:w="0" w:type="auto"/>
          </w:tcPr>
          <w:p w14:paraId="3EB29DB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C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C1" w14:textId="77777777" w:rsidR="003C1F5E" w:rsidRDefault="00000000">
            <w:pPr>
              <w:pStyle w:val="AxureTableNormalText"/>
            </w:pPr>
            <w:r>
              <w:t>Numeric Data</w:t>
            </w:r>
          </w:p>
          <w:p w14:paraId="3EB29DC2" w14:textId="77777777" w:rsidR="003C1F5E" w:rsidRDefault="00000000">
            <w:pPr>
              <w:pStyle w:val="AxureTableNormalText"/>
            </w:pPr>
            <w:r>
              <w:t>Min. char 6</w:t>
            </w:r>
          </w:p>
          <w:p w14:paraId="3EB29DC3" w14:textId="77777777" w:rsidR="003C1F5E" w:rsidRDefault="00000000">
            <w:pPr>
              <w:pStyle w:val="AxureTableNormalText"/>
            </w:pPr>
            <w:r>
              <w:t>Max. char 6</w:t>
            </w:r>
          </w:p>
        </w:tc>
      </w:tr>
      <w:tr w:rsidR="003C1F5E" w14:paraId="3EB29DC9" w14:textId="77777777" w:rsidTr="003C1F5E">
        <w:tc>
          <w:tcPr>
            <w:tcW w:w="0" w:type="auto"/>
          </w:tcPr>
          <w:p w14:paraId="3EB29DC5" w14:textId="77777777" w:rsidR="003C1F5E" w:rsidRDefault="0000000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3EB29DC6" w14:textId="77777777" w:rsidR="003C1F5E" w:rsidRDefault="00000000">
            <w:pPr>
              <w:pStyle w:val="AxureTableNormalText"/>
            </w:pPr>
            <w:r>
              <w:t>Bank account : Radio Button</w:t>
            </w:r>
          </w:p>
        </w:tc>
        <w:tc>
          <w:tcPr>
            <w:tcW w:w="0" w:type="auto"/>
          </w:tcPr>
          <w:p w14:paraId="3EB29DC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C8" w14:textId="77777777" w:rsidR="003C1F5E" w:rsidRDefault="00000000">
            <w:pPr>
              <w:pStyle w:val="AxureTableNormalText"/>
            </w:pPr>
            <w:r>
              <w:t>On click discard all the entered data and display Bank Account Page</w:t>
            </w:r>
          </w:p>
        </w:tc>
      </w:tr>
      <w:tr w:rsidR="003C1F5E" w14:paraId="3EB29DCE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CA" w14:textId="77777777" w:rsidR="003C1F5E" w:rsidRDefault="00000000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3EB29DCB" w14:textId="77777777" w:rsidR="003C1F5E" w:rsidRDefault="00000000">
            <w:pPr>
              <w:pStyle w:val="AxureTableNormalText"/>
            </w:pPr>
            <w:r>
              <w:t>Continue&gt;&gt;: Command Button</w:t>
            </w:r>
          </w:p>
        </w:tc>
        <w:tc>
          <w:tcPr>
            <w:tcW w:w="0" w:type="auto"/>
          </w:tcPr>
          <w:p w14:paraId="3EB29DC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CD" w14:textId="77777777" w:rsidR="003C1F5E" w:rsidRDefault="00000000">
            <w:pPr>
              <w:pStyle w:val="AxureTableNormalText"/>
            </w:pPr>
            <w:r>
              <w:t>On click if all validation pass display Review &amp; Submit page else display error message</w:t>
            </w:r>
          </w:p>
        </w:tc>
      </w:tr>
      <w:tr w:rsidR="003C1F5E" w14:paraId="3EB29DD3" w14:textId="77777777" w:rsidTr="003C1F5E">
        <w:tc>
          <w:tcPr>
            <w:tcW w:w="0" w:type="auto"/>
          </w:tcPr>
          <w:p w14:paraId="3EB29DCF" w14:textId="77777777" w:rsidR="003C1F5E" w:rsidRDefault="00000000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14:paraId="3EB29DD0" w14:textId="77777777" w:rsidR="003C1F5E" w:rsidRDefault="00000000">
            <w:pPr>
              <w:pStyle w:val="AxureTableNormalText"/>
            </w:pPr>
            <w:r>
              <w:t>Cancel : Command Button</w:t>
            </w:r>
          </w:p>
        </w:tc>
        <w:tc>
          <w:tcPr>
            <w:tcW w:w="0" w:type="auto"/>
          </w:tcPr>
          <w:p w14:paraId="3EB29DD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D2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</w:tbl>
    <w:p w14:paraId="3EB29DD4" w14:textId="77777777" w:rsidR="003C1F5E" w:rsidRDefault="00000000">
      <w:pPr>
        <w:pStyle w:val="AxureHeading2"/>
        <w:keepNext/>
      </w:pPr>
      <w:r>
        <w:br w:type="page"/>
      </w:r>
      <w:bookmarkStart w:id="23" w:name="_Toc161677751"/>
      <w:r>
        <w:lastRenderedPageBreak/>
        <w:t>Credit card</w:t>
      </w:r>
      <w:bookmarkEnd w:id="23"/>
    </w:p>
    <w:p w14:paraId="3EB29DD5" w14:textId="77777777" w:rsidR="003C1F5E" w:rsidRDefault="00000000">
      <w:pPr>
        <w:pStyle w:val="AxureHeading3"/>
        <w:keepNext/>
      </w:pPr>
      <w:bookmarkStart w:id="24" w:name="_Toc161677752"/>
      <w:r>
        <w:t>User Interface</w:t>
      </w:r>
      <w:bookmarkEnd w:id="24"/>
    </w:p>
    <w:p w14:paraId="3EB29DD6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62" wp14:editId="3EB29E63">
            <wp:extent cx="6686550" cy="5381625"/>
            <wp:effectExtent l="0" t="0" r="0" b="0"/>
            <wp:docPr id="7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DD7" w14:textId="77777777" w:rsidR="003C1F5E" w:rsidRDefault="00000000">
      <w:pPr>
        <w:pStyle w:val="AxureHeading3"/>
        <w:keepNext/>
      </w:pPr>
      <w:bookmarkStart w:id="25" w:name="_Toc161677753"/>
      <w:r>
        <w:t>Widget Table</w:t>
      </w:r>
      <w:bookmarkEnd w:id="2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922"/>
        <w:gridCol w:w="1836"/>
        <w:gridCol w:w="972"/>
        <w:gridCol w:w="7214"/>
      </w:tblGrid>
      <w:tr w:rsidR="003C1F5E" w14:paraId="3EB29DDC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DD8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DD9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DDA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DDB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DE3" w14:textId="77777777" w:rsidTr="003C1F5E">
        <w:tc>
          <w:tcPr>
            <w:tcW w:w="0" w:type="auto"/>
          </w:tcPr>
          <w:p w14:paraId="3EB29DDD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DDE" w14:textId="77777777" w:rsidR="003C1F5E" w:rsidRDefault="00000000">
            <w:pPr>
              <w:pStyle w:val="AxureTableNormalText"/>
            </w:pPr>
            <w:r>
              <w:t>Bill me : Drop Down</w:t>
            </w:r>
          </w:p>
        </w:tc>
        <w:tc>
          <w:tcPr>
            <w:tcW w:w="0" w:type="auto"/>
          </w:tcPr>
          <w:p w14:paraId="3EB29DD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E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E1" w14:textId="77777777" w:rsidR="003C1F5E" w:rsidRDefault="00000000">
            <w:pPr>
              <w:pStyle w:val="AxureTableNormalText"/>
            </w:pPr>
            <w:r>
              <w:t>Options are Given</w:t>
            </w:r>
          </w:p>
          <w:p w14:paraId="3EB29DE2" w14:textId="77777777" w:rsidR="003C1F5E" w:rsidRDefault="00000000">
            <w:pPr>
              <w:pStyle w:val="AxureTableNormalText"/>
            </w:pPr>
            <w:r>
              <w:t>NO default selection</w:t>
            </w:r>
          </w:p>
        </w:tc>
      </w:tr>
      <w:tr w:rsidR="003C1F5E" w14:paraId="3EB29DE9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E4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DE5" w14:textId="77777777" w:rsidR="003C1F5E" w:rsidRDefault="00000000">
            <w:pPr>
              <w:pStyle w:val="AxureTableNormalText"/>
            </w:pPr>
            <w:r>
              <w:t>Product Selection: Text Box</w:t>
            </w:r>
          </w:p>
        </w:tc>
        <w:tc>
          <w:tcPr>
            <w:tcW w:w="0" w:type="auto"/>
          </w:tcPr>
          <w:p w14:paraId="3EB29DE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E7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E8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EF" w14:textId="77777777" w:rsidTr="003C1F5E">
        <w:tc>
          <w:tcPr>
            <w:tcW w:w="0" w:type="auto"/>
          </w:tcPr>
          <w:p w14:paraId="3EB29DEA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DEB" w14:textId="77777777" w:rsidR="003C1F5E" w:rsidRDefault="00000000">
            <w:pPr>
              <w:pStyle w:val="AxureTableNormalText"/>
            </w:pPr>
            <w:r>
              <w:t>Medical Questionairre</w:t>
            </w:r>
          </w:p>
        </w:tc>
        <w:tc>
          <w:tcPr>
            <w:tcW w:w="0" w:type="auto"/>
          </w:tcPr>
          <w:p w14:paraId="3EB29DE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ED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EE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DF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F0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DF1" w14:textId="77777777" w:rsidR="003C1F5E" w:rsidRDefault="00000000">
            <w:pPr>
              <w:pStyle w:val="AxureTableNormalText"/>
            </w:pPr>
            <w:r>
              <w:t>Review &amp; Submit</w:t>
            </w:r>
          </w:p>
        </w:tc>
        <w:tc>
          <w:tcPr>
            <w:tcW w:w="0" w:type="auto"/>
          </w:tcPr>
          <w:p w14:paraId="3EB29DF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F3" w14:textId="77777777" w:rsidR="003C1F5E" w:rsidRDefault="00000000">
            <w:pPr>
              <w:pStyle w:val="AxureTableNormalText"/>
            </w:pPr>
            <w:r>
              <w:t>Can not go to this page without filling required data and continuing on Product selection page and Medical Questionairre page and Billing information page</w:t>
            </w:r>
          </w:p>
        </w:tc>
      </w:tr>
      <w:tr w:rsidR="003C1F5E" w14:paraId="3EB29DFC" w14:textId="77777777" w:rsidTr="003C1F5E">
        <w:tc>
          <w:tcPr>
            <w:tcW w:w="0" w:type="auto"/>
          </w:tcPr>
          <w:p w14:paraId="3EB29DF5" w14:textId="77777777" w:rsidR="003C1F5E" w:rsidRDefault="00000000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EB29DF6" w14:textId="77777777" w:rsidR="003C1F5E" w:rsidRDefault="00000000">
            <w:pPr>
              <w:pStyle w:val="AxureTableNormalText"/>
            </w:pPr>
            <w:r>
              <w:t>Card Holder Name: Text Box</w:t>
            </w:r>
          </w:p>
        </w:tc>
        <w:tc>
          <w:tcPr>
            <w:tcW w:w="0" w:type="auto"/>
          </w:tcPr>
          <w:p w14:paraId="3EB29DF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DF8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DF9" w14:textId="77777777" w:rsidR="003C1F5E" w:rsidRDefault="00000000">
            <w:pPr>
              <w:pStyle w:val="AxureTableNormalText"/>
            </w:pPr>
            <w:r>
              <w:t>Alphabatical Data</w:t>
            </w:r>
          </w:p>
          <w:p w14:paraId="3EB29DFA" w14:textId="77777777" w:rsidR="003C1F5E" w:rsidRDefault="00000000">
            <w:pPr>
              <w:pStyle w:val="AxureTableNormalText"/>
            </w:pPr>
            <w:r>
              <w:t>Min. char 2</w:t>
            </w:r>
          </w:p>
          <w:p w14:paraId="3EB29DFB" w14:textId="77777777" w:rsidR="003C1F5E" w:rsidRDefault="00000000">
            <w:pPr>
              <w:pStyle w:val="AxureTableNormalText"/>
            </w:pPr>
            <w:r>
              <w:t>Max. char 56</w:t>
            </w:r>
          </w:p>
        </w:tc>
      </w:tr>
      <w:tr w:rsidR="003C1F5E" w14:paraId="3EB29E0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DFD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DFE" w14:textId="77777777" w:rsidR="003C1F5E" w:rsidRDefault="00000000">
            <w:pPr>
              <w:pStyle w:val="AxureTableNormalText"/>
            </w:pPr>
            <w:r>
              <w:t>Credit Card Number: Text Box</w:t>
            </w:r>
          </w:p>
        </w:tc>
        <w:tc>
          <w:tcPr>
            <w:tcW w:w="0" w:type="auto"/>
          </w:tcPr>
          <w:p w14:paraId="3EB29DF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0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01" w14:textId="77777777" w:rsidR="003C1F5E" w:rsidRDefault="00000000">
            <w:pPr>
              <w:pStyle w:val="AxureTableNormalText"/>
            </w:pPr>
            <w:r>
              <w:t>Numerical Data</w:t>
            </w:r>
          </w:p>
          <w:p w14:paraId="3EB29E02" w14:textId="77777777" w:rsidR="003C1F5E" w:rsidRDefault="00000000">
            <w:pPr>
              <w:pStyle w:val="AxureTableNormalText"/>
            </w:pPr>
            <w:r>
              <w:t>Min. char 16</w:t>
            </w:r>
          </w:p>
          <w:p w14:paraId="3EB29E03" w14:textId="77777777" w:rsidR="003C1F5E" w:rsidRDefault="00000000">
            <w:pPr>
              <w:pStyle w:val="AxureTableNormalText"/>
            </w:pPr>
            <w:r>
              <w:t>Max. char 16</w:t>
            </w:r>
          </w:p>
        </w:tc>
      </w:tr>
      <w:tr w:rsidR="003C1F5E" w14:paraId="3EB29E0C" w14:textId="77777777" w:rsidTr="003C1F5E">
        <w:tc>
          <w:tcPr>
            <w:tcW w:w="0" w:type="auto"/>
          </w:tcPr>
          <w:p w14:paraId="3EB29E05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E06" w14:textId="77777777" w:rsidR="003C1F5E" w:rsidRDefault="00000000">
            <w:pPr>
              <w:pStyle w:val="AxureTableNormalText"/>
            </w:pPr>
            <w:r>
              <w:t>Expiry Date</w:t>
            </w:r>
          </w:p>
        </w:tc>
        <w:tc>
          <w:tcPr>
            <w:tcW w:w="0" w:type="auto"/>
          </w:tcPr>
          <w:p w14:paraId="3EB29E0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08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09" w14:textId="77777777" w:rsidR="003C1F5E" w:rsidRDefault="00000000">
            <w:pPr>
              <w:pStyle w:val="AxureTableNormalText"/>
            </w:pPr>
            <w:r>
              <w:t>Numerical Data</w:t>
            </w:r>
          </w:p>
          <w:p w14:paraId="3EB29E0A" w14:textId="77777777" w:rsidR="003C1F5E" w:rsidRDefault="00000000">
            <w:pPr>
              <w:pStyle w:val="AxureTableNormalText"/>
            </w:pPr>
            <w:r>
              <w:t>Min. char 2</w:t>
            </w:r>
          </w:p>
          <w:p w14:paraId="3EB29E0B" w14:textId="77777777" w:rsidR="003C1F5E" w:rsidRDefault="00000000">
            <w:pPr>
              <w:pStyle w:val="AxureTableNormalText"/>
            </w:pPr>
            <w:r>
              <w:t>Max. char 2</w:t>
            </w:r>
          </w:p>
        </w:tc>
      </w:tr>
      <w:tr w:rsidR="003C1F5E" w14:paraId="3EB29E1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0D" w14:textId="77777777" w:rsidR="003C1F5E" w:rsidRDefault="00000000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14:paraId="3EB29E0E" w14:textId="77777777" w:rsidR="003C1F5E" w:rsidRDefault="00000000">
            <w:pPr>
              <w:pStyle w:val="AxureTableNormalText"/>
            </w:pPr>
            <w:r>
              <w:t>CVV : Text Box</w:t>
            </w:r>
          </w:p>
        </w:tc>
        <w:tc>
          <w:tcPr>
            <w:tcW w:w="0" w:type="auto"/>
          </w:tcPr>
          <w:p w14:paraId="3EB29E0F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10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11" w14:textId="77777777" w:rsidR="003C1F5E" w:rsidRDefault="00000000">
            <w:pPr>
              <w:pStyle w:val="AxureTableNormalText"/>
            </w:pPr>
            <w:r>
              <w:t>Numerical Data</w:t>
            </w:r>
          </w:p>
          <w:p w14:paraId="3EB29E12" w14:textId="77777777" w:rsidR="003C1F5E" w:rsidRDefault="00000000">
            <w:pPr>
              <w:pStyle w:val="AxureTableNormalText"/>
            </w:pPr>
            <w:r>
              <w:t>Min. char 3</w:t>
            </w:r>
          </w:p>
          <w:p w14:paraId="3EB29E13" w14:textId="77777777" w:rsidR="003C1F5E" w:rsidRDefault="00000000">
            <w:pPr>
              <w:pStyle w:val="AxureTableNormalText"/>
            </w:pPr>
            <w:r>
              <w:t>Max. char 3</w:t>
            </w:r>
          </w:p>
        </w:tc>
      </w:tr>
    </w:tbl>
    <w:p w14:paraId="3EB29E15" w14:textId="77777777" w:rsidR="003C1F5E" w:rsidRDefault="00000000">
      <w:pPr>
        <w:pStyle w:val="AxureHeading2"/>
        <w:keepNext/>
      </w:pPr>
      <w:r>
        <w:br w:type="page"/>
      </w:r>
      <w:bookmarkStart w:id="26" w:name="_Toc161677754"/>
      <w:r>
        <w:lastRenderedPageBreak/>
        <w:t>Review &amp; Submit</w:t>
      </w:r>
      <w:bookmarkEnd w:id="26"/>
    </w:p>
    <w:p w14:paraId="3EB29E16" w14:textId="77777777" w:rsidR="003C1F5E" w:rsidRDefault="00000000">
      <w:pPr>
        <w:pStyle w:val="AxureHeading3"/>
        <w:keepNext/>
      </w:pPr>
      <w:bookmarkStart w:id="27" w:name="_Toc161677755"/>
      <w:r>
        <w:t>User Interface</w:t>
      </w:r>
      <w:bookmarkEnd w:id="27"/>
    </w:p>
    <w:p w14:paraId="3EB29E17" w14:textId="77777777" w:rsidR="003C1F5E" w:rsidRDefault="00000000">
      <w:pPr>
        <w:pStyle w:val="AxureImageParagraph"/>
      </w:pPr>
      <w:r>
        <w:rPr>
          <w:noProof/>
        </w:rPr>
        <w:drawing>
          <wp:inline distT="0" distB="0" distL="0" distR="0" wp14:anchorId="3EB29E64" wp14:editId="3EB29E65">
            <wp:extent cx="6686550" cy="5514975"/>
            <wp:effectExtent l="0" t="0" r="0" b="0"/>
            <wp:docPr id="8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E18" w14:textId="77777777" w:rsidR="003C1F5E" w:rsidRDefault="00000000">
      <w:pPr>
        <w:pStyle w:val="AxureHeading3"/>
        <w:keepNext/>
      </w:pPr>
      <w:bookmarkStart w:id="28" w:name="_Toc161677756"/>
      <w:r>
        <w:t>Widget Table</w:t>
      </w:r>
      <w:bookmarkEnd w:id="2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1069"/>
        <w:gridCol w:w="2465"/>
        <w:gridCol w:w="972"/>
        <w:gridCol w:w="5534"/>
      </w:tblGrid>
      <w:tr w:rsidR="003C1F5E" w14:paraId="3EB29E1D" w14:textId="77777777" w:rsidTr="003C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29E19" w14:textId="77777777" w:rsidR="003C1F5E" w:rsidRDefault="00000000">
            <w:pPr>
              <w:pStyle w:val="AxureTableHeaderText"/>
            </w:pPr>
            <w:r>
              <w:t>Note number</w:t>
            </w:r>
          </w:p>
        </w:tc>
        <w:tc>
          <w:tcPr>
            <w:tcW w:w="0" w:type="auto"/>
          </w:tcPr>
          <w:p w14:paraId="3EB29E1A" w14:textId="77777777" w:rsidR="003C1F5E" w:rsidRDefault="00000000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EB29E1B" w14:textId="77777777" w:rsidR="003C1F5E" w:rsidRDefault="00000000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14:paraId="3EB29E1C" w14:textId="77777777" w:rsidR="003C1F5E" w:rsidRDefault="00000000">
            <w:pPr>
              <w:pStyle w:val="AxureTableHeaderText"/>
            </w:pPr>
            <w:r>
              <w:t>Note</w:t>
            </w:r>
          </w:p>
        </w:tc>
      </w:tr>
      <w:tr w:rsidR="003C1F5E" w14:paraId="3EB29E23" w14:textId="77777777" w:rsidTr="003C1F5E">
        <w:tc>
          <w:tcPr>
            <w:tcW w:w="0" w:type="auto"/>
          </w:tcPr>
          <w:p w14:paraId="3EB29E1E" w14:textId="77777777" w:rsidR="003C1F5E" w:rsidRDefault="00000000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EB29E1F" w14:textId="77777777" w:rsidR="003C1F5E" w:rsidRDefault="00000000">
            <w:pPr>
              <w:pStyle w:val="AxureTableNormalText"/>
            </w:pPr>
            <w:r>
              <w:t>Product Selection : Text Box</w:t>
            </w:r>
          </w:p>
        </w:tc>
        <w:tc>
          <w:tcPr>
            <w:tcW w:w="0" w:type="auto"/>
          </w:tcPr>
          <w:p w14:paraId="3EB29E20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21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22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E29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24" w14:textId="77777777" w:rsidR="003C1F5E" w:rsidRDefault="00000000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EB29E25" w14:textId="77777777" w:rsidR="003C1F5E" w:rsidRDefault="00000000">
            <w:pPr>
              <w:pStyle w:val="AxureTableNormalText"/>
            </w:pPr>
            <w:r>
              <w:t>Medical Questionairre : Text Box</w:t>
            </w:r>
          </w:p>
        </w:tc>
        <w:tc>
          <w:tcPr>
            <w:tcW w:w="0" w:type="auto"/>
          </w:tcPr>
          <w:p w14:paraId="3EB29E2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27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28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E2F" w14:textId="77777777" w:rsidTr="003C1F5E">
        <w:tc>
          <w:tcPr>
            <w:tcW w:w="0" w:type="auto"/>
          </w:tcPr>
          <w:p w14:paraId="3EB29E2A" w14:textId="77777777" w:rsidR="003C1F5E" w:rsidRDefault="00000000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3EB29E2B" w14:textId="77777777" w:rsidR="003C1F5E" w:rsidRDefault="00000000">
            <w:pPr>
              <w:pStyle w:val="AxureTableNormalText"/>
            </w:pPr>
            <w:r>
              <w:t>Billing Information : Text Box</w:t>
            </w:r>
          </w:p>
        </w:tc>
        <w:tc>
          <w:tcPr>
            <w:tcW w:w="0" w:type="auto"/>
          </w:tcPr>
          <w:p w14:paraId="3EB29E2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2D" w14:textId="77777777" w:rsidR="003C1F5E" w:rsidRDefault="00000000">
            <w:pPr>
              <w:pStyle w:val="AxureTableNormalText"/>
            </w:pPr>
            <w:r>
              <w:t>Required Field</w:t>
            </w:r>
          </w:p>
          <w:p w14:paraId="3EB29E2E" w14:textId="77777777" w:rsidR="003C1F5E" w:rsidRDefault="00000000">
            <w:pPr>
              <w:pStyle w:val="AxureTableNormalText"/>
            </w:pPr>
            <w:r>
              <w:t>Can go back to this page to edit selection</w:t>
            </w:r>
          </w:p>
        </w:tc>
      </w:tr>
      <w:tr w:rsidR="003C1F5E" w14:paraId="3EB29E34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30" w14:textId="77777777" w:rsidR="003C1F5E" w:rsidRDefault="00000000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EB29E31" w14:textId="77777777" w:rsidR="003C1F5E" w:rsidRDefault="00000000">
            <w:pPr>
              <w:pStyle w:val="AxureTableNormalText"/>
            </w:pPr>
            <w:r>
              <w:t>Submit : Command Button</w:t>
            </w:r>
          </w:p>
        </w:tc>
        <w:tc>
          <w:tcPr>
            <w:tcW w:w="0" w:type="auto"/>
          </w:tcPr>
          <w:p w14:paraId="3EB29E32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33" w14:textId="77777777" w:rsidR="003C1F5E" w:rsidRDefault="00000000">
            <w:pPr>
              <w:pStyle w:val="AxureTableNormalText"/>
            </w:pPr>
            <w:r>
              <w:t>On click if all validation pass display Log In page else display error message</w:t>
            </w:r>
          </w:p>
        </w:tc>
      </w:tr>
      <w:tr w:rsidR="003C1F5E" w14:paraId="3EB29E39" w14:textId="77777777" w:rsidTr="003C1F5E">
        <w:tc>
          <w:tcPr>
            <w:tcW w:w="0" w:type="auto"/>
          </w:tcPr>
          <w:p w14:paraId="3EB29E35" w14:textId="77777777" w:rsidR="003C1F5E" w:rsidRDefault="00000000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14:paraId="3EB29E36" w14:textId="77777777" w:rsidR="003C1F5E" w:rsidRDefault="00000000">
            <w:pPr>
              <w:pStyle w:val="AxureTableNormalText"/>
            </w:pPr>
            <w:r>
              <w:t>Cancel : Command Button</w:t>
            </w:r>
          </w:p>
        </w:tc>
        <w:tc>
          <w:tcPr>
            <w:tcW w:w="0" w:type="auto"/>
          </w:tcPr>
          <w:p w14:paraId="3EB29E37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38" w14:textId="77777777" w:rsidR="003C1F5E" w:rsidRDefault="00000000">
            <w:pPr>
              <w:pStyle w:val="AxureTableNormalText"/>
            </w:pPr>
            <w:r>
              <w:t>On click discard all the entered data and display Log In page</w:t>
            </w:r>
          </w:p>
        </w:tc>
      </w:tr>
      <w:tr w:rsidR="003C1F5E" w14:paraId="3EB29E3E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3A" w14:textId="77777777" w:rsidR="003C1F5E" w:rsidRDefault="00000000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14:paraId="3EB29E3B" w14:textId="77777777" w:rsidR="003C1F5E" w:rsidRDefault="00000000">
            <w:pPr>
              <w:pStyle w:val="AxureTableNormalText"/>
            </w:pPr>
            <w:r>
              <w:t>Product : Text Box</w:t>
            </w:r>
          </w:p>
        </w:tc>
        <w:tc>
          <w:tcPr>
            <w:tcW w:w="0" w:type="auto"/>
          </w:tcPr>
          <w:p w14:paraId="3EB29E3C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3D" w14:textId="77777777" w:rsidR="003C1F5E" w:rsidRDefault="00000000">
            <w:pPr>
              <w:pStyle w:val="AxureTableNormalText"/>
            </w:pPr>
            <w:r>
              <w:t>Can see the selected product but can not edit here</w:t>
            </w:r>
          </w:p>
        </w:tc>
      </w:tr>
      <w:tr w:rsidR="003C1F5E" w14:paraId="3EB29E43" w14:textId="77777777" w:rsidTr="003C1F5E">
        <w:tc>
          <w:tcPr>
            <w:tcW w:w="0" w:type="auto"/>
          </w:tcPr>
          <w:p w14:paraId="3EB29E3F" w14:textId="77777777" w:rsidR="003C1F5E" w:rsidRDefault="00000000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14:paraId="3EB29E40" w14:textId="77777777" w:rsidR="003C1F5E" w:rsidRDefault="00000000">
            <w:pPr>
              <w:pStyle w:val="AxureTableNormalText"/>
            </w:pPr>
            <w:r>
              <w:t>Covarage : Text Box</w:t>
            </w:r>
          </w:p>
        </w:tc>
        <w:tc>
          <w:tcPr>
            <w:tcW w:w="0" w:type="auto"/>
          </w:tcPr>
          <w:p w14:paraId="3EB29E41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42" w14:textId="77777777" w:rsidR="003C1F5E" w:rsidRDefault="00000000">
            <w:pPr>
              <w:pStyle w:val="AxureTableNormalText"/>
            </w:pPr>
            <w:r>
              <w:t>Can see the selected Covarage but can not edit here</w:t>
            </w:r>
          </w:p>
        </w:tc>
      </w:tr>
      <w:tr w:rsidR="003C1F5E" w14:paraId="3EB29E48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44" w14:textId="77777777" w:rsidR="003C1F5E" w:rsidRDefault="00000000">
            <w:pPr>
              <w:pStyle w:val="AxureTableNormalText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3EB29E45" w14:textId="77777777" w:rsidR="003C1F5E" w:rsidRDefault="00000000">
            <w:pPr>
              <w:pStyle w:val="AxureTableNormalText"/>
            </w:pPr>
            <w:r>
              <w:t>Optional Covareges : Text Box</w:t>
            </w:r>
          </w:p>
        </w:tc>
        <w:tc>
          <w:tcPr>
            <w:tcW w:w="0" w:type="auto"/>
          </w:tcPr>
          <w:p w14:paraId="3EB29E46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47" w14:textId="77777777" w:rsidR="003C1F5E" w:rsidRDefault="00000000">
            <w:pPr>
              <w:pStyle w:val="AxureTableNormalText"/>
            </w:pPr>
            <w:r>
              <w:t>Can see the selected optional covarages but can not edit here</w:t>
            </w:r>
          </w:p>
        </w:tc>
      </w:tr>
      <w:tr w:rsidR="003C1F5E" w14:paraId="3EB29E4D" w14:textId="77777777" w:rsidTr="003C1F5E">
        <w:tc>
          <w:tcPr>
            <w:tcW w:w="0" w:type="auto"/>
          </w:tcPr>
          <w:p w14:paraId="3EB29E49" w14:textId="77777777" w:rsidR="003C1F5E" w:rsidRDefault="00000000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14:paraId="3EB29E4A" w14:textId="77777777" w:rsidR="003C1F5E" w:rsidRDefault="00000000">
            <w:pPr>
              <w:pStyle w:val="AxureTableNormalText"/>
            </w:pPr>
            <w:r>
              <w:t>Medical Questionairre : Text Box</w:t>
            </w:r>
          </w:p>
        </w:tc>
        <w:tc>
          <w:tcPr>
            <w:tcW w:w="0" w:type="auto"/>
          </w:tcPr>
          <w:p w14:paraId="3EB29E4B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4C" w14:textId="77777777" w:rsidR="003C1F5E" w:rsidRDefault="00000000">
            <w:pPr>
              <w:pStyle w:val="AxureTableNormalText"/>
            </w:pPr>
            <w:r>
              <w:t>Can see the selected Medical questionairre but can not edit here</w:t>
            </w:r>
          </w:p>
        </w:tc>
      </w:tr>
      <w:tr w:rsidR="003C1F5E" w14:paraId="3EB29E52" w14:textId="77777777" w:rsidTr="003C1F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3EB29E4E" w14:textId="77777777" w:rsidR="003C1F5E" w:rsidRDefault="00000000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14:paraId="3EB29E4F" w14:textId="77777777" w:rsidR="003C1F5E" w:rsidRDefault="00000000">
            <w:pPr>
              <w:pStyle w:val="AxureTableNormalText"/>
            </w:pPr>
            <w:r>
              <w:t>Billing Information : Text Box</w:t>
            </w:r>
          </w:p>
        </w:tc>
        <w:tc>
          <w:tcPr>
            <w:tcW w:w="0" w:type="auto"/>
          </w:tcPr>
          <w:p w14:paraId="3EB29E50" w14:textId="77777777" w:rsidR="003C1F5E" w:rsidRDefault="003C1F5E">
            <w:pPr>
              <w:pStyle w:val="AxureTableNormalText"/>
            </w:pPr>
          </w:p>
        </w:tc>
        <w:tc>
          <w:tcPr>
            <w:tcW w:w="0" w:type="auto"/>
          </w:tcPr>
          <w:p w14:paraId="3EB29E51" w14:textId="77777777" w:rsidR="003C1F5E" w:rsidRDefault="00000000">
            <w:pPr>
              <w:pStyle w:val="AxureTableNormalText"/>
            </w:pPr>
            <w:r>
              <w:t>Can see the selected billing information but can not edit here</w:t>
            </w:r>
          </w:p>
        </w:tc>
      </w:tr>
    </w:tbl>
    <w:p w14:paraId="3EB29E53" w14:textId="77777777" w:rsidR="003C1F5E" w:rsidRDefault="003C1F5E">
      <w:pPr>
        <w:sectPr w:rsidR="003C1F5E" w:rsidSect="007472F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3EB29E54" w14:textId="77777777" w:rsidR="007472FB" w:rsidRDefault="007472FB"/>
    <w:sectPr w:rsidR="007472FB" w:rsidSect="007472FB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3AF8" w14:textId="77777777" w:rsidR="007472FB" w:rsidRDefault="007472FB" w:rsidP="00093BE1">
      <w:pPr>
        <w:spacing w:before="0" w:after="0"/>
      </w:pPr>
      <w:r>
        <w:separator/>
      </w:r>
    </w:p>
  </w:endnote>
  <w:endnote w:type="continuationSeparator" w:id="0">
    <w:p w14:paraId="0E2928CA" w14:textId="77777777" w:rsidR="007472FB" w:rsidRDefault="007472F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EB29E70" w14:textId="77777777" w:rsidTr="001F050D">
      <w:trPr>
        <w:trHeight w:val="180"/>
      </w:trPr>
      <w:tc>
        <w:tcPr>
          <w:tcW w:w="2214" w:type="pct"/>
        </w:tcPr>
        <w:p w14:paraId="3EB29E6D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3EB29E6E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EB29E6F" w14:textId="77777777" w:rsidR="004852C3" w:rsidRDefault="004852C3">
          <w:pPr>
            <w:pStyle w:val="Footer"/>
          </w:pPr>
        </w:p>
      </w:tc>
    </w:tr>
    <w:tr w:rsidR="004852C3" w14:paraId="3EB29E74" w14:textId="77777777" w:rsidTr="001F050D">
      <w:tc>
        <w:tcPr>
          <w:tcW w:w="2214" w:type="pct"/>
        </w:tcPr>
        <w:p w14:paraId="3EB29E71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3EB29E72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3EB29E73" w14:textId="77777777" w:rsidR="004852C3" w:rsidRDefault="004852C3">
          <w:pPr>
            <w:pStyle w:val="Footer"/>
          </w:pPr>
        </w:p>
      </w:tc>
    </w:tr>
  </w:tbl>
  <w:p w14:paraId="3EB29E75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EB29E7C" w14:textId="77777777" w:rsidTr="001F050D">
      <w:trPr>
        <w:trHeight w:val="180"/>
      </w:trPr>
      <w:tc>
        <w:tcPr>
          <w:tcW w:w="2214" w:type="pct"/>
        </w:tcPr>
        <w:p w14:paraId="3EB29E79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3EB29E7A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EB29E7B" w14:textId="77777777" w:rsidR="004852C3" w:rsidRDefault="004852C3">
          <w:pPr>
            <w:pStyle w:val="Footer"/>
          </w:pPr>
        </w:p>
      </w:tc>
    </w:tr>
    <w:tr w:rsidR="004852C3" w14:paraId="3EB29E80" w14:textId="77777777" w:rsidTr="001F050D">
      <w:tc>
        <w:tcPr>
          <w:tcW w:w="2214" w:type="pct"/>
        </w:tcPr>
        <w:p w14:paraId="3EB29E7D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3EB29E7E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3EB29E7F" w14:textId="77777777" w:rsidR="004852C3" w:rsidRDefault="004852C3">
          <w:pPr>
            <w:pStyle w:val="Footer"/>
          </w:pPr>
        </w:p>
      </w:tc>
    </w:tr>
  </w:tbl>
  <w:p w14:paraId="3EB29E81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3270" w14:textId="77777777" w:rsidR="007472FB" w:rsidRDefault="007472FB" w:rsidP="00093BE1">
      <w:pPr>
        <w:spacing w:before="0" w:after="0"/>
      </w:pPr>
      <w:r>
        <w:separator/>
      </w:r>
    </w:p>
  </w:footnote>
  <w:footnote w:type="continuationSeparator" w:id="0">
    <w:p w14:paraId="4C31FA28" w14:textId="77777777" w:rsidR="007472FB" w:rsidRDefault="007472F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EB29E6B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EB29E6A" w14:textId="77777777"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3EB29E6C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EB29E77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0455435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EB29E76" w14:textId="77777777"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3EB29E78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0030413"/>
    <w:multiLevelType w:val="multilevel"/>
    <w:tmpl w:val="05AE41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1C3A23"/>
    <w:multiLevelType w:val="multilevel"/>
    <w:tmpl w:val="1562CC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0455450">
    <w:abstractNumId w:val="7"/>
  </w:num>
  <w:num w:numId="2" w16cid:durableId="1556891734">
    <w:abstractNumId w:val="9"/>
  </w:num>
  <w:num w:numId="3" w16cid:durableId="908925528">
    <w:abstractNumId w:val="8"/>
  </w:num>
  <w:num w:numId="4" w16cid:durableId="1901675973">
    <w:abstractNumId w:val="12"/>
  </w:num>
  <w:num w:numId="5" w16cid:durableId="1454862209">
    <w:abstractNumId w:val="3"/>
  </w:num>
  <w:num w:numId="6" w16cid:durableId="1599483601">
    <w:abstractNumId w:val="6"/>
  </w:num>
  <w:num w:numId="7" w16cid:durableId="441078234">
    <w:abstractNumId w:val="10"/>
  </w:num>
  <w:num w:numId="8" w16cid:durableId="1862162673">
    <w:abstractNumId w:val="13"/>
  </w:num>
  <w:num w:numId="9" w16cid:durableId="235633126">
    <w:abstractNumId w:val="1"/>
  </w:num>
  <w:num w:numId="10" w16cid:durableId="116038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C1F5E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472FB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75529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B29C28"/>
  <w15:docId w15:val="{D7E6E177-7DB9-4C17-967A-32C8FCDC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1046A8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2</TotalTime>
  <Pages>22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Divyesh Chaudhari</cp:lastModifiedBy>
  <cp:revision>5</cp:revision>
  <cp:lastPrinted>2010-09-03T00:33:00Z</cp:lastPrinted>
  <dcterms:created xsi:type="dcterms:W3CDTF">2010-09-03T21:47:00Z</dcterms:created>
  <dcterms:modified xsi:type="dcterms:W3CDTF">2024-03-18T08:08:00Z</dcterms:modified>
</cp:coreProperties>
</file>